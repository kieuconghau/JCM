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384A" w:rsidRPr="008B586B" w:rsidRDefault="00B121D0">
      <w:pPr>
        <w:pStyle w:val="Title"/>
      </w:pPr>
      <w:r>
        <w:rPr>
          <w:b w:val="0"/>
          <w:bCs/>
          <w:noProof/>
          <w:sz w:val="48"/>
          <w:szCs w:val="48"/>
        </w:rPr>
        <mc:AlternateContent>
          <mc:Choice Requires="wps">
            <w:drawing>
              <wp:anchor distT="0" distB="0" distL="114300" distR="114300" simplePos="0" relativeHeight="251659264" behindDoc="0" locked="0" layoutInCell="1" allowOverlap="1">
                <wp:simplePos x="0" y="0"/>
                <wp:positionH relativeFrom="column">
                  <wp:posOffset>-195943</wp:posOffset>
                </wp:positionH>
                <wp:positionV relativeFrom="paragraph">
                  <wp:posOffset>2465614</wp:posOffset>
                </wp:positionV>
                <wp:extent cx="658041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580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1873D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45pt,194.15pt" to="502.7pt,19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" strokecolor="black [3200]" strokeweight=".5pt">
                <v:stroke joinstyle="miter"/>
              </v:line>
            </w:pict>
          </mc:Fallback>
        </mc:AlternateContent>
      </w:r>
      <w:sdt>
        <w:sdtPr>
          <w:rPr>
            <w:b w:val="0"/>
            <w:bCs/>
            <w:sz w:val="48"/>
            <w:szCs w:val="48"/>
          </w:rPr>
          <w:alias w:val="Title"/>
          <w:tag w:val=""/>
          <w:id w:val="726351117"/>
          <w:placeholder>
            <w:docPart w:val="1A47271AD36ED64480BC9FBBF8FA4B6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A5372" w:rsidRPr="008B586B">
            <w:rPr>
              <w:b w:val="0"/>
              <w:bCs/>
              <w:sz w:val="48"/>
              <w:szCs w:val="48"/>
            </w:rPr>
            <w:t>Java</w:t>
          </w:r>
          <w:r w:rsidR="002064E6" w:rsidRPr="008B586B">
            <w:rPr>
              <w:b w:val="0"/>
              <w:bCs/>
              <w:sz w:val="48"/>
              <w:szCs w:val="48"/>
            </w:rPr>
            <w:t xml:space="preserve"> </w:t>
          </w:r>
          <w:r>
            <w:rPr>
              <w:b w:val="0"/>
              <w:bCs/>
              <w:sz w:val="48"/>
              <w:szCs w:val="48"/>
            </w:rPr>
            <w:t>Programming</w:t>
          </w:r>
          <w:r>
            <w:rPr>
              <w:b w:val="0"/>
              <w:bCs/>
              <w:sz w:val="48"/>
              <w:szCs w:val="48"/>
            </w:rPr>
            <w:br/>
          </w:r>
          <w:r w:rsidR="006A5372" w:rsidRPr="008B586B">
            <w:rPr>
              <w:b w:val="0"/>
              <w:bCs/>
              <w:sz w:val="48"/>
              <w:szCs w:val="48"/>
            </w:rPr>
            <w:br/>
          </w:r>
          <w:r w:rsidR="00CA55D7" w:rsidRPr="008B586B">
            <w:rPr>
              <w:b w:val="0"/>
              <w:bCs/>
              <w:sz w:val="48"/>
              <w:szCs w:val="48"/>
            </w:rPr>
            <w:t>Report</w:t>
          </w:r>
          <w:r w:rsidR="006A5372" w:rsidRPr="008B586B">
            <w:rPr>
              <w:b w:val="0"/>
              <w:bCs/>
              <w:sz w:val="48"/>
              <w:szCs w:val="48"/>
            </w:rPr>
            <w:t xml:space="preserve"> </w:t>
          </w:r>
          <w:r w:rsidR="00CA55D7" w:rsidRPr="008B586B">
            <w:rPr>
              <w:b w:val="0"/>
              <w:bCs/>
              <w:sz w:val="48"/>
              <w:szCs w:val="48"/>
            </w:rPr>
            <w:t>#</w:t>
          </w:r>
          <w:r w:rsidR="005E7F7B">
            <w:rPr>
              <w:b w:val="0"/>
              <w:bCs/>
              <w:sz w:val="48"/>
              <w:szCs w:val="48"/>
            </w:rPr>
            <w:t>2</w:t>
          </w:r>
          <w:r w:rsidR="006A5372" w:rsidRPr="008B586B">
            <w:rPr>
              <w:b w:val="0"/>
              <w:bCs/>
              <w:sz w:val="48"/>
              <w:szCs w:val="48"/>
            </w:rPr>
            <w:t xml:space="preserve">: </w:t>
          </w:r>
          <w:r w:rsidR="00E476AC">
            <w:rPr>
              <w:b w:val="0"/>
              <w:bCs/>
              <w:sz w:val="48"/>
              <w:szCs w:val="48"/>
            </w:rPr>
            <w:t>Java IO/Databases</w:t>
          </w:r>
          <w:r w:rsidR="006A5372" w:rsidRPr="008B586B">
            <w:rPr>
              <w:b w:val="0"/>
              <w:bCs/>
              <w:sz w:val="48"/>
              <w:szCs w:val="48"/>
            </w:rPr>
            <w:br/>
          </w:r>
          <w:r w:rsidR="004709B8">
            <w:rPr>
              <w:b w:val="0"/>
              <w:bCs/>
              <w:sz w:val="48"/>
              <w:szCs w:val="48"/>
            </w:rPr>
            <w:t>Your p</w:t>
          </w:r>
          <w:r w:rsidR="008B586B">
            <w:rPr>
              <w:b w:val="0"/>
              <w:bCs/>
              <w:sz w:val="48"/>
              <w:szCs w:val="48"/>
            </w:rPr>
            <w:t>roject name</w:t>
          </w:r>
        </w:sdtContent>
      </w:sdt>
    </w:p>
    <w:p w:rsidR="00B00BEF" w:rsidRPr="009C6678" w:rsidRDefault="00B00BEF">
      <w:pPr>
        <w:pStyle w:val="Title2"/>
        <w:rPr>
          <w:b/>
          <w:bCs/>
          <w:lang w:val="fr-FR"/>
        </w:rPr>
      </w:pPr>
      <w:r w:rsidRPr="00D36E11">
        <w:rPr>
          <w:b/>
          <w:bCs/>
          <w:sz w:val="32"/>
          <w:szCs w:val="32"/>
          <w:lang w:val="fr-FR"/>
        </w:rPr>
        <w:t xml:space="preserve">Class : </w:t>
      </w:r>
      <w:r w:rsidR="009A1E1C" w:rsidRPr="00D36E11">
        <w:rPr>
          <w:b/>
          <w:bCs/>
          <w:sz w:val="32"/>
          <w:szCs w:val="32"/>
          <w:lang w:val="fr-FR"/>
        </w:rPr>
        <w:t>18CLC2-KTPM</w:t>
      </w:r>
    </w:p>
    <w:p w:rsidR="00B00BEF" w:rsidRPr="009C6678" w:rsidRDefault="00B121D0">
      <w:pPr>
        <w:pStyle w:val="Title2"/>
        <w:rPr>
          <w:lang w:val="fr-FR"/>
        </w:rPr>
      </w:pPr>
      <w:r>
        <w:rPr>
          <w:b/>
          <w:bCs/>
          <w:noProof/>
          <w:sz w:val="48"/>
          <w:szCs w:val="48"/>
        </w:rPr>
        <mc:AlternateContent>
          <mc:Choice Requires="wps">
            <w:drawing>
              <wp:anchor distT="0" distB="0" distL="114300" distR="114300" simplePos="0" relativeHeight="251661312" behindDoc="0" locked="0" layoutInCell="1" allowOverlap="1" wp14:anchorId="4DBDEBD2" wp14:editId="0A0CBBD9">
                <wp:simplePos x="0" y="0"/>
                <wp:positionH relativeFrom="column">
                  <wp:posOffset>-203200</wp:posOffset>
                </wp:positionH>
                <wp:positionV relativeFrom="paragraph">
                  <wp:posOffset>101419</wp:posOffset>
                </wp:positionV>
                <wp:extent cx="6579870"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579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F04D0"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pt,8pt" to="502.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" strokecolor="black [3200]"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00BEF" w:rsidRPr="00BE0B91" w:rsidTr="006D7797">
        <w:tc>
          <w:tcPr>
            <w:tcW w:w="4675" w:type="dxa"/>
          </w:tcPr>
          <w:p w:rsidR="00B00BEF" w:rsidRPr="00586368" w:rsidRDefault="00C72EEF">
            <w:pPr>
              <w:pStyle w:val="Title2"/>
              <w:rPr>
                <w:sz w:val="28"/>
                <w:szCs w:val="28"/>
                <w:lang w:val="fr-FR"/>
              </w:rPr>
            </w:pPr>
            <w:r w:rsidRPr="00586368">
              <w:rPr>
                <w:b/>
                <w:bCs/>
                <w:sz w:val="28"/>
                <w:szCs w:val="28"/>
                <w:lang w:val="fr-FR"/>
              </w:rPr>
              <w:t>Your group</w:t>
            </w:r>
            <w:r w:rsidR="00B00BEF" w:rsidRPr="00586368">
              <w:rPr>
                <w:sz w:val="28"/>
                <w:szCs w:val="28"/>
                <w:lang w:val="fr-FR"/>
              </w:rPr>
              <w:t>:</w:t>
            </w:r>
          </w:p>
        </w:tc>
        <w:tc>
          <w:tcPr>
            <w:tcW w:w="4675" w:type="dxa"/>
          </w:tcPr>
          <w:p w:rsidR="00B00BEF" w:rsidRPr="00586368" w:rsidRDefault="003935F0" w:rsidP="006D7797">
            <w:pPr>
              <w:pStyle w:val="Title2"/>
              <w:spacing w:line="360" w:lineRule="auto"/>
              <w:jc w:val="left"/>
              <w:rPr>
                <w:b/>
                <w:bCs/>
                <w:sz w:val="28"/>
                <w:szCs w:val="28"/>
              </w:rPr>
            </w:pPr>
            <w:r w:rsidRPr="00586368">
              <w:rPr>
                <w:b/>
                <w:bCs/>
                <w:sz w:val="28"/>
                <w:szCs w:val="28"/>
              </w:rPr>
              <w:t>Full name</w:t>
            </w:r>
            <w:r w:rsidR="00B00BEF" w:rsidRPr="00586368">
              <w:rPr>
                <w:b/>
                <w:bCs/>
                <w:sz w:val="28"/>
                <w:szCs w:val="28"/>
              </w:rPr>
              <w:t xml:space="preserve"> 1 – </w:t>
            </w:r>
            <w:r w:rsidR="001A2231" w:rsidRPr="00586368">
              <w:rPr>
                <w:b/>
                <w:bCs/>
                <w:sz w:val="28"/>
                <w:szCs w:val="28"/>
              </w:rPr>
              <w:t>Student ID</w:t>
            </w:r>
            <w:r w:rsidR="00B00BEF" w:rsidRPr="00586368">
              <w:rPr>
                <w:b/>
                <w:bCs/>
                <w:sz w:val="28"/>
                <w:szCs w:val="28"/>
              </w:rPr>
              <w:t xml:space="preserve"> 1</w:t>
            </w:r>
          </w:p>
          <w:p w:rsidR="00B00BEF" w:rsidRPr="00586368" w:rsidRDefault="009B668E" w:rsidP="006D7797">
            <w:pPr>
              <w:pStyle w:val="Title2"/>
              <w:spacing w:line="360" w:lineRule="auto"/>
              <w:jc w:val="left"/>
              <w:rPr>
                <w:b/>
                <w:bCs/>
                <w:sz w:val="28"/>
                <w:szCs w:val="28"/>
              </w:rPr>
            </w:pPr>
            <w:r w:rsidRPr="00586368">
              <w:rPr>
                <w:b/>
                <w:bCs/>
                <w:sz w:val="28"/>
                <w:szCs w:val="28"/>
              </w:rPr>
              <w:t>Full name</w:t>
            </w:r>
            <w:r w:rsidR="00B00BEF" w:rsidRPr="00586368">
              <w:rPr>
                <w:b/>
                <w:bCs/>
                <w:sz w:val="28"/>
                <w:szCs w:val="28"/>
              </w:rPr>
              <w:t xml:space="preserve"> 2 – </w:t>
            </w:r>
            <w:r w:rsidR="000766A0" w:rsidRPr="00586368">
              <w:rPr>
                <w:b/>
                <w:bCs/>
                <w:sz w:val="28"/>
                <w:szCs w:val="28"/>
              </w:rPr>
              <w:t>Student ID</w:t>
            </w:r>
            <w:r w:rsidR="00B00BEF" w:rsidRPr="00586368">
              <w:rPr>
                <w:b/>
                <w:bCs/>
                <w:sz w:val="28"/>
                <w:szCs w:val="28"/>
              </w:rPr>
              <w:t xml:space="preserve"> 2</w:t>
            </w:r>
          </w:p>
          <w:p w:rsidR="00B00BEF" w:rsidRPr="00586368" w:rsidRDefault="00933863" w:rsidP="006D7797">
            <w:pPr>
              <w:pStyle w:val="Title2"/>
              <w:spacing w:line="360" w:lineRule="auto"/>
              <w:jc w:val="left"/>
              <w:rPr>
                <w:sz w:val="28"/>
                <w:szCs w:val="28"/>
              </w:rPr>
            </w:pPr>
            <w:r w:rsidRPr="00586368">
              <w:rPr>
                <w:b/>
                <w:bCs/>
                <w:sz w:val="28"/>
                <w:szCs w:val="28"/>
              </w:rPr>
              <w:t>Full name</w:t>
            </w:r>
            <w:r w:rsidR="00B00BEF" w:rsidRPr="00586368">
              <w:rPr>
                <w:b/>
                <w:bCs/>
                <w:sz w:val="28"/>
                <w:szCs w:val="28"/>
              </w:rPr>
              <w:t xml:space="preserve"> </w:t>
            </w:r>
            <w:r w:rsidRPr="00586368">
              <w:rPr>
                <w:b/>
                <w:bCs/>
                <w:sz w:val="28"/>
                <w:szCs w:val="28"/>
              </w:rPr>
              <w:t>3</w:t>
            </w:r>
            <w:r w:rsidR="00B00BEF" w:rsidRPr="00586368">
              <w:rPr>
                <w:b/>
                <w:bCs/>
                <w:sz w:val="28"/>
                <w:szCs w:val="28"/>
              </w:rPr>
              <w:t xml:space="preserve"> – </w:t>
            </w:r>
            <w:r w:rsidR="00BE0B91" w:rsidRPr="00586368">
              <w:rPr>
                <w:b/>
                <w:bCs/>
                <w:sz w:val="28"/>
                <w:szCs w:val="28"/>
              </w:rPr>
              <w:t>Student ID</w:t>
            </w:r>
            <w:r w:rsidR="00B00BEF" w:rsidRPr="00586368">
              <w:rPr>
                <w:b/>
                <w:bCs/>
                <w:sz w:val="28"/>
                <w:szCs w:val="28"/>
              </w:rPr>
              <w:t xml:space="preserve"> </w:t>
            </w:r>
            <w:r w:rsidR="00BE0B91" w:rsidRPr="00586368">
              <w:rPr>
                <w:b/>
                <w:bCs/>
                <w:sz w:val="28"/>
                <w:szCs w:val="28"/>
              </w:rPr>
              <w:t>3</w:t>
            </w:r>
          </w:p>
        </w:tc>
      </w:tr>
    </w:tbl>
    <w:p w:rsidR="0079384A" w:rsidRPr="00BE0B91" w:rsidRDefault="0079384A">
      <w:pPr>
        <w:pStyle w:val="Title2"/>
      </w:pPr>
    </w:p>
    <w:p w:rsidR="0079384A" w:rsidRPr="00BE0B91" w:rsidRDefault="0079384A"/>
    <w:p w:rsidR="0079384A" w:rsidRPr="00BE0B91" w:rsidRDefault="00F00F83">
      <w:r w:rsidRPr="00BE0B91">
        <w:br w:type="page"/>
      </w:r>
    </w:p>
    <w:sdt>
      <w:sdtPr>
        <w:rPr>
          <w:rFonts w:asciiTheme="minorHAnsi" w:eastAsiaTheme="minorEastAsia" w:hAnsiTheme="minorHAnsi" w:cstheme="minorBidi"/>
          <w:kern w:val="24"/>
          <w:sz w:val="24"/>
          <w:szCs w:val="24"/>
          <w:lang w:val="fr-FR" w:eastAsia="ja-JP"/>
        </w:rPr>
        <w:id w:val="-2069870525"/>
        <w:docPartObj>
          <w:docPartGallery w:val="Table of Contents"/>
          <w:docPartUnique/>
        </w:docPartObj>
      </w:sdtPr>
      <w:sdtEndPr>
        <w:rPr>
          <w:b/>
          <w:bCs/>
          <w:noProof/>
        </w:rPr>
      </w:sdtEndPr>
      <w:sdtContent>
        <w:p w:rsidR="0079384A" w:rsidRPr="00842C56" w:rsidRDefault="00FD79EC">
          <w:pPr>
            <w:pStyle w:val="TOCHeading"/>
            <w:rPr>
              <w:b/>
              <w:bCs/>
              <w:sz w:val="32"/>
              <w:szCs w:val="36"/>
              <w:lang w:val="fr-FR"/>
            </w:rPr>
          </w:pPr>
          <w:r w:rsidRPr="00842C56">
            <w:rPr>
              <w:b/>
              <w:bCs/>
              <w:sz w:val="32"/>
              <w:szCs w:val="36"/>
              <w:lang w:val="fr-FR"/>
            </w:rPr>
            <w:t>Table of content</w:t>
          </w:r>
        </w:p>
        <w:p w:rsidR="00DB0964" w:rsidRDefault="00F00F83">
          <w:pPr>
            <w:pStyle w:val="TOC1"/>
            <w:tabs>
              <w:tab w:val="right" w:leader="dot" w:pos="9350"/>
            </w:tabs>
            <w:rPr>
              <w:noProof/>
              <w:kern w:val="0"/>
              <w:lang w:eastAsia="en-US"/>
            </w:rPr>
          </w:pPr>
          <w:r w:rsidRPr="009C6678">
            <w:rPr>
              <w:lang w:val="fr-FR"/>
            </w:rPr>
            <w:fldChar w:fldCharType="begin"/>
          </w:r>
          <w:r w:rsidRPr="009C6678">
            <w:rPr>
              <w:lang w:val="fr-FR"/>
            </w:rPr>
            <w:instrText xml:space="preserve"> TOC \o "1-3" \h \z \u </w:instrText>
          </w:r>
          <w:r w:rsidRPr="009C6678">
            <w:rPr>
              <w:lang w:val="fr-FR"/>
            </w:rPr>
            <w:fldChar w:fldCharType="separate"/>
          </w:r>
          <w:hyperlink w:anchor="_Toc57210615" w:history="1">
            <w:r w:rsidR="00DB0964" w:rsidRPr="00B14564">
              <w:rPr>
                <w:rStyle w:val="Hyperlink"/>
                <w:noProof/>
              </w:rPr>
              <w:t>Revision History</w:t>
            </w:r>
            <w:r w:rsidR="00DB0964">
              <w:rPr>
                <w:noProof/>
                <w:webHidden/>
              </w:rPr>
              <w:tab/>
            </w:r>
            <w:r w:rsidR="00DB0964">
              <w:rPr>
                <w:noProof/>
                <w:webHidden/>
              </w:rPr>
              <w:fldChar w:fldCharType="begin"/>
            </w:r>
            <w:r w:rsidR="00DB0964">
              <w:rPr>
                <w:noProof/>
                <w:webHidden/>
              </w:rPr>
              <w:instrText xml:space="preserve"> PAGEREF _Toc57210615 \h </w:instrText>
            </w:r>
            <w:r w:rsidR="00DB0964">
              <w:rPr>
                <w:noProof/>
                <w:webHidden/>
              </w:rPr>
            </w:r>
            <w:r w:rsidR="00DB0964">
              <w:rPr>
                <w:noProof/>
                <w:webHidden/>
              </w:rPr>
              <w:fldChar w:fldCharType="separate"/>
            </w:r>
            <w:r w:rsidR="00DB0964">
              <w:rPr>
                <w:noProof/>
                <w:webHidden/>
              </w:rPr>
              <w:t>3</w:t>
            </w:r>
            <w:r w:rsidR="00DB0964">
              <w:rPr>
                <w:noProof/>
                <w:webHidden/>
              </w:rPr>
              <w:fldChar w:fldCharType="end"/>
            </w:r>
          </w:hyperlink>
        </w:p>
        <w:p w:rsidR="00DB0964" w:rsidRDefault="00DB0964">
          <w:pPr>
            <w:pStyle w:val="TOC1"/>
            <w:tabs>
              <w:tab w:val="right" w:leader="dot" w:pos="9350"/>
            </w:tabs>
            <w:rPr>
              <w:noProof/>
              <w:kern w:val="0"/>
              <w:lang w:eastAsia="en-US"/>
            </w:rPr>
          </w:pPr>
          <w:hyperlink w:anchor="_Toc57210616" w:history="1">
            <w:r w:rsidRPr="00B14564">
              <w:rPr>
                <w:rStyle w:val="Hyperlink"/>
                <w:noProof/>
              </w:rPr>
              <w:t>Individual Contributions Breakdown</w:t>
            </w:r>
            <w:r>
              <w:rPr>
                <w:noProof/>
                <w:webHidden/>
              </w:rPr>
              <w:tab/>
            </w:r>
            <w:r>
              <w:rPr>
                <w:noProof/>
                <w:webHidden/>
              </w:rPr>
              <w:fldChar w:fldCharType="begin"/>
            </w:r>
            <w:r>
              <w:rPr>
                <w:noProof/>
                <w:webHidden/>
              </w:rPr>
              <w:instrText xml:space="preserve"> PAGEREF _Toc57210616 \h </w:instrText>
            </w:r>
            <w:r>
              <w:rPr>
                <w:noProof/>
                <w:webHidden/>
              </w:rPr>
            </w:r>
            <w:r>
              <w:rPr>
                <w:noProof/>
                <w:webHidden/>
              </w:rPr>
              <w:fldChar w:fldCharType="separate"/>
            </w:r>
            <w:r>
              <w:rPr>
                <w:noProof/>
                <w:webHidden/>
              </w:rPr>
              <w:t>4</w:t>
            </w:r>
            <w:r>
              <w:rPr>
                <w:noProof/>
                <w:webHidden/>
              </w:rPr>
              <w:fldChar w:fldCharType="end"/>
            </w:r>
          </w:hyperlink>
        </w:p>
        <w:p w:rsidR="00DB0964" w:rsidRDefault="00DB0964">
          <w:pPr>
            <w:pStyle w:val="TOC1"/>
            <w:tabs>
              <w:tab w:val="right" w:leader="dot" w:pos="9350"/>
            </w:tabs>
            <w:rPr>
              <w:noProof/>
              <w:kern w:val="0"/>
              <w:lang w:eastAsia="en-US"/>
            </w:rPr>
          </w:pPr>
          <w:hyperlink w:anchor="_Toc57210617" w:history="1">
            <w:r w:rsidRPr="00B14564">
              <w:rPr>
                <w:rStyle w:val="Hyperlink"/>
                <w:noProof/>
              </w:rPr>
              <w:t>Introduction</w:t>
            </w:r>
            <w:r>
              <w:rPr>
                <w:noProof/>
                <w:webHidden/>
              </w:rPr>
              <w:tab/>
            </w:r>
            <w:r>
              <w:rPr>
                <w:noProof/>
                <w:webHidden/>
              </w:rPr>
              <w:fldChar w:fldCharType="begin"/>
            </w:r>
            <w:r>
              <w:rPr>
                <w:noProof/>
                <w:webHidden/>
              </w:rPr>
              <w:instrText xml:space="preserve"> PAGEREF _Toc57210617 \h </w:instrText>
            </w:r>
            <w:r>
              <w:rPr>
                <w:noProof/>
                <w:webHidden/>
              </w:rPr>
            </w:r>
            <w:r>
              <w:rPr>
                <w:noProof/>
                <w:webHidden/>
              </w:rPr>
              <w:fldChar w:fldCharType="separate"/>
            </w:r>
            <w:r>
              <w:rPr>
                <w:noProof/>
                <w:webHidden/>
              </w:rPr>
              <w:t>5</w:t>
            </w:r>
            <w:r>
              <w:rPr>
                <w:noProof/>
                <w:webHidden/>
              </w:rPr>
              <w:fldChar w:fldCharType="end"/>
            </w:r>
          </w:hyperlink>
        </w:p>
        <w:p w:rsidR="00DB0964" w:rsidRDefault="00DB0964">
          <w:pPr>
            <w:pStyle w:val="TOC1"/>
            <w:tabs>
              <w:tab w:val="right" w:leader="dot" w:pos="9350"/>
            </w:tabs>
            <w:rPr>
              <w:noProof/>
              <w:kern w:val="0"/>
              <w:lang w:eastAsia="en-US"/>
            </w:rPr>
          </w:pPr>
          <w:hyperlink w:anchor="_Toc57210618" w:history="1">
            <w:r w:rsidRPr="00B14564">
              <w:rPr>
                <w:rStyle w:val="Hyperlink"/>
                <w:noProof/>
              </w:rPr>
              <w:t>Analysis and design</w:t>
            </w:r>
            <w:r>
              <w:rPr>
                <w:noProof/>
                <w:webHidden/>
              </w:rPr>
              <w:tab/>
            </w:r>
            <w:r>
              <w:rPr>
                <w:noProof/>
                <w:webHidden/>
              </w:rPr>
              <w:fldChar w:fldCharType="begin"/>
            </w:r>
            <w:r>
              <w:rPr>
                <w:noProof/>
                <w:webHidden/>
              </w:rPr>
              <w:instrText xml:space="preserve"> PAGEREF _Toc57210618 \h </w:instrText>
            </w:r>
            <w:r>
              <w:rPr>
                <w:noProof/>
                <w:webHidden/>
              </w:rPr>
            </w:r>
            <w:r>
              <w:rPr>
                <w:noProof/>
                <w:webHidden/>
              </w:rPr>
              <w:fldChar w:fldCharType="separate"/>
            </w:r>
            <w:r>
              <w:rPr>
                <w:noProof/>
                <w:webHidden/>
              </w:rPr>
              <w:t>6</w:t>
            </w:r>
            <w:r>
              <w:rPr>
                <w:noProof/>
                <w:webHidden/>
              </w:rPr>
              <w:fldChar w:fldCharType="end"/>
            </w:r>
          </w:hyperlink>
        </w:p>
        <w:p w:rsidR="00DB0964" w:rsidRDefault="00DB0964">
          <w:pPr>
            <w:pStyle w:val="TOC1"/>
            <w:tabs>
              <w:tab w:val="right" w:leader="dot" w:pos="9350"/>
            </w:tabs>
            <w:rPr>
              <w:noProof/>
              <w:kern w:val="0"/>
              <w:lang w:eastAsia="en-US"/>
            </w:rPr>
          </w:pPr>
          <w:hyperlink w:anchor="_Toc57210619" w:history="1">
            <w:r w:rsidRPr="00B14564">
              <w:rPr>
                <w:rStyle w:val="Hyperlink"/>
                <w:noProof/>
              </w:rPr>
              <w:t>Implementation</w:t>
            </w:r>
            <w:r>
              <w:rPr>
                <w:noProof/>
                <w:webHidden/>
              </w:rPr>
              <w:tab/>
            </w:r>
            <w:r>
              <w:rPr>
                <w:noProof/>
                <w:webHidden/>
              </w:rPr>
              <w:fldChar w:fldCharType="begin"/>
            </w:r>
            <w:r>
              <w:rPr>
                <w:noProof/>
                <w:webHidden/>
              </w:rPr>
              <w:instrText xml:space="preserve"> PAGEREF _Toc57210619 \h </w:instrText>
            </w:r>
            <w:r>
              <w:rPr>
                <w:noProof/>
                <w:webHidden/>
              </w:rPr>
            </w:r>
            <w:r>
              <w:rPr>
                <w:noProof/>
                <w:webHidden/>
              </w:rPr>
              <w:fldChar w:fldCharType="separate"/>
            </w:r>
            <w:r>
              <w:rPr>
                <w:noProof/>
                <w:webHidden/>
              </w:rPr>
              <w:t>7</w:t>
            </w:r>
            <w:r>
              <w:rPr>
                <w:noProof/>
                <w:webHidden/>
              </w:rPr>
              <w:fldChar w:fldCharType="end"/>
            </w:r>
          </w:hyperlink>
        </w:p>
        <w:p w:rsidR="00DB0964" w:rsidRDefault="00DB0964">
          <w:pPr>
            <w:pStyle w:val="TOC1"/>
            <w:tabs>
              <w:tab w:val="right" w:leader="dot" w:pos="9350"/>
            </w:tabs>
            <w:rPr>
              <w:noProof/>
              <w:kern w:val="0"/>
              <w:lang w:eastAsia="en-US"/>
            </w:rPr>
          </w:pPr>
          <w:hyperlink w:anchor="_Toc57210620" w:history="1">
            <w:r w:rsidRPr="00B14564">
              <w:rPr>
                <w:rStyle w:val="Hyperlink"/>
                <w:noProof/>
                <w:lang w:val="vi-VN"/>
              </w:rPr>
              <w:t>Sample data</w:t>
            </w:r>
            <w:r>
              <w:rPr>
                <w:noProof/>
                <w:webHidden/>
              </w:rPr>
              <w:tab/>
            </w:r>
            <w:r>
              <w:rPr>
                <w:noProof/>
                <w:webHidden/>
              </w:rPr>
              <w:fldChar w:fldCharType="begin"/>
            </w:r>
            <w:r>
              <w:rPr>
                <w:noProof/>
                <w:webHidden/>
              </w:rPr>
              <w:instrText xml:space="preserve"> PAGEREF _Toc57210620 \h </w:instrText>
            </w:r>
            <w:r>
              <w:rPr>
                <w:noProof/>
                <w:webHidden/>
              </w:rPr>
            </w:r>
            <w:r>
              <w:rPr>
                <w:noProof/>
                <w:webHidden/>
              </w:rPr>
              <w:fldChar w:fldCharType="separate"/>
            </w:r>
            <w:r>
              <w:rPr>
                <w:noProof/>
                <w:webHidden/>
              </w:rPr>
              <w:t>8</w:t>
            </w:r>
            <w:r>
              <w:rPr>
                <w:noProof/>
                <w:webHidden/>
              </w:rPr>
              <w:fldChar w:fldCharType="end"/>
            </w:r>
          </w:hyperlink>
        </w:p>
        <w:p w:rsidR="00DB0964" w:rsidRDefault="00DB0964">
          <w:pPr>
            <w:pStyle w:val="TOC1"/>
            <w:tabs>
              <w:tab w:val="right" w:leader="dot" w:pos="9350"/>
            </w:tabs>
            <w:rPr>
              <w:noProof/>
              <w:kern w:val="0"/>
              <w:lang w:eastAsia="en-US"/>
            </w:rPr>
          </w:pPr>
          <w:hyperlink w:anchor="_Toc57210621" w:history="1">
            <w:r w:rsidRPr="00B14564">
              <w:rPr>
                <w:rStyle w:val="Hyperlink"/>
                <w:noProof/>
              </w:rPr>
              <w:t>Result</w:t>
            </w:r>
            <w:r>
              <w:rPr>
                <w:noProof/>
                <w:webHidden/>
              </w:rPr>
              <w:tab/>
            </w:r>
            <w:r>
              <w:rPr>
                <w:noProof/>
                <w:webHidden/>
              </w:rPr>
              <w:fldChar w:fldCharType="begin"/>
            </w:r>
            <w:r>
              <w:rPr>
                <w:noProof/>
                <w:webHidden/>
              </w:rPr>
              <w:instrText xml:space="preserve"> PAGEREF _Toc57210621 \h </w:instrText>
            </w:r>
            <w:r>
              <w:rPr>
                <w:noProof/>
                <w:webHidden/>
              </w:rPr>
            </w:r>
            <w:r>
              <w:rPr>
                <w:noProof/>
                <w:webHidden/>
              </w:rPr>
              <w:fldChar w:fldCharType="separate"/>
            </w:r>
            <w:r>
              <w:rPr>
                <w:noProof/>
                <w:webHidden/>
              </w:rPr>
              <w:t>9</w:t>
            </w:r>
            <w:r>
              <w:rPr>
                <w:noProof/>
                <w:webHidden/>
              </w:rPr>
              <w:fldChar w:fldCharType="end"/>
            </w:r>
          </w:hyperlink>
        </w:p>
        <w:p w:rsidR="00DB0964" w:rsidRDefault="00DB0964">
          <w:pPr>
            <w:pStyle w:val="TOC1"/>
            <w:tabs>
              <w:tab w:val="right" w:leader="dot" w:pos="9350"/>
            </w:tabs>
            <w:rPr>
              <w:noProof/>
              <w:kern w:val="0"/>
              <w:lang w:eastAsia="en-US"/>
            </w:rPr>
          </w:pPr>
          <w:hyperlink w:anchor="_Toc57210622" w:history="1">
            <w:r w:rsidRPr="00B14564">
              <w:rPr>
                <w:rStyle w:val="Hyperlink"/>
                <w:noProof/>
              </w:rPr>
              <w:t>Plan</w:t>
            </w:r>
            <w:r>
              <w:rPr>
                <w:noProof/>
                <w:webHidden/>
              </w:rPr>
              <w:tab/>
            </w:r>
            <w:r>
              <w:rPr>
                <w:noProof/>
                <w:webHidden/>
              </w:rPr>
              <w:fldChar w:fldCharType="begin"/>
            </w:r>
            <w:r>
              <w:rPr>
                <w:noProof/>
                <w:webHidden/>
              </w:rPr>
              <w:instrText xml:space="preserve"> PAGEREF _Toc57210622 \h </w:instrText>
            </w:r>
            <w:r>
              <w:rPr>
                <w:noProof/>
                <w:webHidden/>
              </w:rPr>
            </w:r>
            <w:r>
              <w:rPr>
                <w:noProof/>
                <w:webHidden/>
              </w:rPr>
              <w:fldChar w:fldCharType="separate"/>
            </w:r>
            <w:r>
              <w:rPr>
                <w:noProof/>
                <w:webHidden/>
              </w:rPr>
              <w:t>10</w:t>
            </w:r>
            <w:r>
              <w:rPr>
                <w:noProof/>
                <w:webHidden/>
              </w:rPr>
              <w:fldChar w:fldCharType="end"/>
            </w:r>
          </w:hyperlink>
        </w:p>
        <w:p w:rsidR="00DB0964" w:rsidRDefault="00DB0964">
          <w:pPr>
            <w:pStyle w:val="TOC1"/>
            <w:tabs>
              <w:tab w:val="right" w:leader="dot" w:pos="9350"/>
            </w:tabs>
            <w:rPr>
              <w:noProof/>
              <w:kern w:val="0"/>
              <w:lang w:eastAsia="en-US"/>
            </w:rPr>
          </w:pPr>
          <w:hyperlink w:anchor="_Toc57210623" w:history="1">
            <w:r w:rsidRPr="00B14564">
              <w:rPr>
                <w:rStyle w:val="Hyperlink"/>
                <w:noProof/>
              </w:rPr>
              <w:t>References</w:t>
            </w:r>
            <w:r>
              <w:rPr>
                <w:noProof/>
                <w:webHidden/>
              </w:rPr>
              <w:tab/>
            </w:r>
            <w:r>
              <w:rPr>
                <w:noProof/>
                <w:webHidden/>
              </w:rPr>
              <w:fldChar w:fldCharType="begin"/>
            </w:r>
            <w:r>
              <w:rPr>
                <w:noProof/>
                <w:webHidden/>
              </w:rPr>
              <w:instrText xml:space="preserve"> PAGEREF _Toc57210623 \h </w:instrText>
            </w:r>
            <w:r>
              <w:rPr>
                <w:noProof/>
                <w:webHidden/>
              </w:rPr>
            </w:r>
            <w:r>
              <w:rPr>
                <w:noProof/>
                <w:webHidden/>
              </w:rPr>
              <w:fldChar w:fldCharType="separate"/>
            </w:r>
            <w:r>
              <w:rPr>
                <w:noProof/>
                <w:webHidden/>
              </w:rPr>
              <w:t>11</w:t>
            </w:r>
            <w:r>
              <w:rPr>
                <w:noProof/>
                <w:webHidden/>
              </w:rPr>
              <w:fldChar w:fldCharType="end"/>
            </w:r>
          </w:hyperlink>
        </w:p>
        <w:p w:rsidR="0079384A" w:rsidRPr="009C6678" w:rsidRDefault="00F00F83">
          <w:pPr>
            <w:ind w:firstLine="0"/>
            <w:rPr>
              <w:lang w:val="fr-FR"/>
            </w:rPr>
          </w:pPr>
          <w:r w:rsidRPr="009C6678">
            <w:rPr>
              <w:b/>
              <w:bCs/>
              <w:noProof/>
              <w:lang w:val="fr-FR"/>
            </w:rPr>
            <w:fldChar w:fldCharType="end"/>
          </w:r>
        </w:p>
      </w:sdtContent>
    </w:sdt>
    <w:p w:rsidR="0070124B" w:rsidRPr="009C6678" w:rsidRDefault="0070124B">
      <w:pPr>
        <w:rPr>
          <w:rFonts w:asciiTheme="majorHAnsi" w:eastAsiaTheme="majorEastAsia" w:hAnsiTheme="majorHAnsi" w:cstheme="majorBidi"/>
          <w:lang w:val="fr-FR"/>
        </w:rPr>
      </w:pPr>
      <w:r w:rsidRPr="009C6678">
        <w:rPr>
          <w:lang w:val="fr-FR"/>
        </w:rPr>
        <w:br w:type="page"/>
      </w:r>
    </w:p>
    <w:p w:rsidR="0079384A" w:rsidRPr="005E7F7B" w:rsidRDefault="00FE0508" w:rsidP="00ED01D7">
      <w:pPr>
        <w:pStyle w:val="Heading1"/>
      </w:pPr>
      <w:bookmarkStart w:id="0" w:name="_Toc57210615"/>
      <w:r w:rsidRPr="005E7F7B">
        <w:lastRenderedPageBreak/>
        <w:t>Revision History</w:t>
      </w:r>
      <w:bookmarkEnd w:id="0"/>
    </w:p>
    <w:p w:rsidR="0070124B" w:rsidRPr="000B72C0" w:rsidRDefault="00C824D1" w:rsidP="00C824D1">
      <w:pPr>
        <w:pStyle w:val="NoSpacing"/>
      </w:pPr>
      <w:r w:rsidRPr="000B72C0">
        <w:t>[</w:t>
      </w:r>
      <w:r w:rsidR="000B72C0" w:rsidRPr="000B72C0">
        <w:rPr>
          <w:i/>
          <w:iCs/>
        </w:rPr>
        <w:t>Provide in this section a revision history table. A such sample table is given below</w:t>
      </w:r>
      <w:r w:rsidRPr="000B72C0">
        <w:t>]</w:t>
      </w:r>
    </w:p>
    <w:tbl>
      <w:tblPr>
        <w:tblStyle w:val="TableGrid"/>
        <w:tblW w:w="0" w:type="auto"/>
        <w:tblLook w:val="04A0" w:firstRow="1" w:lastRow="0" w:firstColumn="1" w:lastColumn="0" w:noHBand="0" w:noVBand="1"/>
      </w:tblPr>
      <w:tblGrid>
        <w:gridCol w:w="2286"/>
        <w:gridCol w:w="2246"/>
        <w:gridCol w:w="2147"/>
        <w:gridCol w:w="1996"/>
      </w:tblGrid>
      <w:tr w:rsidR="002A74F7" w:rsidRPr="00983862" w:rsidTr="00735782">
        <w:trPr>
          <w:trHeight w:val="288"/>
        </w:trPr>
        <w:tc>
          <w:tcPr>
            <w:tcW w:w="2286" w:type="dxa"/>
          </w:tcPr>
          <w:p w:rsidR="002A74F7" w:rsidRPr="00D3501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Date</w:t>
            </w:r>
          </w:p>
        </w:tc>
        <w:tc>
          <w:tcPr>
            <w:tcW w:w="2246" w:type="dxa"/>
          </w:tcPr>
          <w:p w:rsidR="002A74F7" w:rsidRPr="00983862" w:rsidRDefault="002A74F7" w:rsidP="00C90CFA">
            <w:pPr>
              <w:spacing w:before="100" w:beforeAutospacing="1" w:after="100" w:afterAutospacing="1"/>
              <w:jc w:val="center"/>
              <w:rPr>
                <w:rFonts w:ascii="Arial" w:hAnsi="Arial" w:cs="Arial"/>
                <w:b/>
                <w:color w:val="0000FF"/>
                <w:sz w:val="22"/>
                <w:szCs w:val="22"/>
              </w:rPr>
            </w:pPr>
            <w:r w:rsidRPr="00983862">
              <w:rPr>
                <w:rFonts w:ascii="Arial" w:hAnsi="Arial" w:cs="Arial"/>
                <w:b/>
                <w:color w:val="0000FF"/>
                <w:sz w:val="22"/>
                <w:szCs w:val="22"/>
              </w:rPr>
              <w:t>Version</w:t>
            </w:r>
          </w:p>
        </w:tc>
        <w:tc>
          <w:tcPr>
            <w:tcW w:w="1996" w:type="dxa"/>
          </w:tcPr>
          <w:p w:rsidR="002A74F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Description</w:t>
            </w:r>
          </w:p>
        </w:tc>
        <w:tc>
          <w:tcPr>
            <w:tcW w:w="1996" w:type="dxa"/>
          </w:tcPr>
          <w:p w:rsidR="002A74F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Author</w:t>
            </w:r>
          </w:p>
        </w:tc>
      </w:tr>
      <w:tr w:rsidR="002A74F7" w:rsidTr="00735782">
        <w:trPr>
          <w:trHeight w:val="288"/>
        </w:trPr>
        <w:tc>
          <w:tcPr>
            <w:tcW w:w="2286" w:type="dxa"/>
          </w:tcPr>
          <w:p w:rsidR="002A74F7" w:rsidRDefault="002A74F7" w:rsidP="00317318">
            <w:pPr>
              <w:spacing w:before="100" w:beforeAutospacing="1" w:after="100" w:afterAutospacing="1"/>
              <w:ind w:firstLine="72"/>
              <w:rPr>
                <w:rFonts w:ascii="Arial" w:hAnsi="Arial" w:cs="Arial"/>
                <w:color w:val="0000FF"/>
                <w:sz w:val="22"/>
                <w:szCs w:val="22"/>
              </w:rPr>
            </w:pPr>
            <w:r w:rsidRPr="00D35017">
              <w:rPr>
                <w:rFonts w:ascii="Arial" w:hAnsi="Arial" w:cs="Arial"/>
                <w:color w:val="0000FF"/>
                <w:sz w:val="22"/>
                <w:szCs w:val="22"/>
              </w:rPr>
              <w:t>&lt;dd/mmm/yy&gt;</w:t>
            </w:r>
          </w:p>
        </w:tc>
        <w:tc>
          <w:tcPr>
            <w:tcW w:w="2246" w:type="dxa"/>
          </w:tcPr>
          <w:p w:rsidR="002A74F7" w:rsidRDefault="002A74F7" w:rsidP="00C76D9E">
            <w:pPr>
              <w:spacing w:before="100" w:beforeAutospacing="1" w:after="100" w:afterAutospacing="1"/>
              <w:ind w:firstLine="32"/>
              <w:rPr>
                <w:rFonts w:ascii="Arial" w:hAnsi="Arial" w:cs="Arial"/>
                <w:color w:val="0000FF"/>
                <w:sz w:val="22"/>
                <w:szCs w:val="22"/>
              </w:rPr>
            </w:pPr>
            <w:r w:rsidRPr="00D35017">
              <w:rPr>
                <w:rFonts w:ascii="Arial" w:hAnsi="Arial" w:cs="Arial"/>
                <w:color w:val="0000FF"/>
                <w:sz w:val="22"/>
                <w:szCs w:val="22"/>
              </w:rPr>
              <w:t>&lt;x.x&gt;</w:t>
            </w:r>
          </w:p>
        </w:tc>
        <w:tc>
          <w:tcPr>
            <w:tcW w:w="1996" w:type="dxa"/>
          </w:tcPr>
          <w:p w:rsidR="002A74F7" w:rsidRPr="00D35017" w:rsidRDefault="002A74F7" w:rsidP="00C76D9E">
            <w:pPr>
              <w:spacing w:before="100" w:beforeAutospacing="1" w:after="100" w:afterAutospacing="1"/>
              <w:ind w:firstLine="0"/>
              <w:rPr>
                <w:rFonts w:ascii="Arial" w:hAnsi="Arial" w:cs="Arial"/>
                <w:color w:val="0000FF"/>
                <w:sz w:val="22"/>
                <w:szCs w:val="22"/>
              </w:rPr>
            </w:pPr>
            <w:r w:rsidRPr="00D35017">
              <w:rPr>
                <w:rFonts w:ascii="Arial" w:hAnsi="Arial" w:cs="Arial"/>
                <w:color w:val="0000FF"/>
                <w:sz w:val="22"/>
                <w:szCs w:val="22"/>
              </w:rPr>
              <w:t>&lt;details&gt;</w:t>
            </w:r>
          </w:p>
        </w:tc>
        <w:tc>
          <w:tcPr>
            <w:tcW w:w="1996" w:type="dxa"/>
          </w:tcPr>
          <w:p w:rsidR="002A74F7" w:rsidRPr="00D35017" w:rsidRDefault="002A74F7" w:rsidP="00C76D9E">
            <w:pPr>
              <w:spacing w:before="100" w:beforeAutospacing="1" w:after="100" w:afterAutospacing="1"/>
              <w:ind w:firstLine="0"/>
              <w:rPr>
                <w:rFonts w:ascii="Arial" w:hAnsi="Arial" w:cs="Arial"/>
                <w:color w:val="0000FF"/>
                <w:sz w:val="22"/>
                <w:szCs w:val="22"/>
                <w:lang w:val="vi-VN"/>
              </w:rPr>
            </w:pPr>
            <w:r>
              <w:rPr>
                <w:rFonts w:ascii="Arial" w:hAnsi="Arial" w:cs="Arial"/>
                <w:color w:val="0000FF"/>
                <w:sz w:val="22"/>
                <w:szCs w:val="22"/>
                <w:lang w:val="vi-VN"/>
              </w:rPr>
              <w:t>&lt;name&gt;</w:t>
            </w:r>
          </w:p>
        </w:tc>
      </w:tr>
      <w:tr w:rsidR="002A74F7" w:rsidTr="00735782">
        <w:trPr>
          <w:trHeight w:val="288"/>
        </w:trPr>
        <w:tc>
          <w:tcPr>
            <w:tcW w:w="2286" w:type="dxa"/>
          </w:tcPr>
          <w:p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rsidR="002A74F7" w:rsidRDefault="002A74F7" w:rsidP="00C76D9E">
            <w:pPr>
              <w:spacing w:before="100" w:beforeAutospacing="1" w:after="100" w:afterAutospacing="1"/>
              <w:ind w:firstLine="0"/>
              <w:rPr>
                <w:rFonts w:ascii="Arial" w:hAnsi="Arial" w:cs="Arial"/>
                <w:color w:val="0000FF"/>
                <w:sz w:val="22"/>
                <w:szCs w:val="22"/>
                <w:lang w:val="vi-VN"/>
              </w:rPr>
            </w:pPr>
          </w:p>
        </w:tc>
      </w:tr>
      <w:tr w:rsidR="002A74F7" w:rsidTr="00735782">
        <w:trPr>
          <w:trHeight w:val="288"/>
        </w:trPr>
        <w:tc>
          <w:tcPr>
            <w:tcW w:w="2286" w:type="dxa"/>
          </w:tcPr>
          <w:p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rsidR="002A74F7" w:rsidRDefault="002A74F7" w:rsidP="00C76D9E">
            <w:pPr>
              <w:spacing w:before="100" w:beforeAutospacing="1" w:after="100" w:afterAutospacing="1"/>
              <w:ind w:firstLine="0"/>
              <w:rPr>
                <w:rFonts w:ascii="Arial" w:hAnsi="Arial" w:cs="Arial"/>
                <w:color w:val="0000FF"/>
                <w:sz w:val="22"/>
                <w:szCs w:val="22"/>
                <w:lang w:val="vi-VN"/>
              </w:rPr>
            </w:pPr>
          </w:p>
        </w:tc>
      </w:tr>
      <w:tr w:rsidR="002A74F7" w:rsidTr="00735782">
        <w:trPr>
          <w:trHeight w:val="288"/>
        </w:trPr>
        <w:tc>
          <w:tcPr>
            <w:tcW w:w="2286" w:type="dxa"/>
          </w:tcPr>
          <w:p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rsidR="002A74F7" w:rsidRDefault="002A74F7" w:rsidP="00C76D9E">
            <w:pPr>
              <w:spacing w:before="100" w:beforeAutospacing="1" w:after="100" w:afterAutospacing="1"/>
              <w:ind w:firstLine="0"/>
              <w:rPr>
                <w:rFonts w:ascii="Arial" w:hAnsi="Arial" w:cs="Arial"/>
                <w:color w:val="0000FF"/>
                <w:sz w:val="22"/>
                <w:szCs w:val="22"/>
                <w:lang w:val="vi-VN"/>
              </w:rPr>
            </w:pPr>
          </w:p>
        </w:tc>
      </w:tr>
    </w:tbl>
    <w:p w:rsidR="0070124B" w:rsidRPr="009C6678" w:rsidRDefault="0070124B" w:rsidP="00C824D1">
      <w:pPr>
        <w:pStyle w:val="NoSpacing"/>
        <w:rPr>
          <w:lang w:val="fr-FR"/>
        </w:rPr>
      </w:pPr>
    </w:p>
    <w:p w:rsidR="006A2655" w:rsidRDefault="0070124B">
      <w:pPr>
        <w:rPr>
          <w:lang w:val="fr-FR"/>
        </w:rPr>
      </w:pPr>
      <w:r w:rsidRPr="009C6678">
        <w:rPr>
          <w:lang w:val="fr-FR"/>
        </w:rPr>
        <w:br w:type="page"/>
      </w:r>
    </w:p>
    <w:p w:rsidR="006A2655" w:rsidRPr="006A2655" w:rsidRDefault="006A2655" w:rsidP="006A2655">
      <w:pPr>
        <w:pStyle w:val="Heading1"/>
      </w:pPr>
      <w:bookmarkStart w:id="1" w:name="_Toc57210616"/>
      <w:r w:rsidRPr="0016796E">
        <w:lastRenderedPageBreak/>
        <w:t>Individual Contributions Breakdown</w:t>
      </w:r>
      <w:bookmarkEnd w:id="1"/>
    </w:p>
    <w:p w:rsidR="006A2655" w:rsidRPr="006A2655" w:rsidRDefault="006A2655" w:rsidP="006A2655">
      <w:pPr>
        <w:jc w:val="both"/>
        <w:rPr>
          <w:rStyle w:val="Emphasis"/>
        </w:rPr>
      </w:pPr>
      <w:r w:rsidRPr="006A2655">
        <w:rPr>
          <w:rStyle w:val="Emphasis"/>
        </w:rPr>
        <w:t>[ The contributions breakdown must contain the responsibility matrix and responsibility allocation chart. Each student should provide an itemized list of his or her contributions to components of the report.</w:t>
      </w:r>
    </w:p>
    <w:p w:rsidR="006A2655" w:rsidRPr="006A2655" w:rsidRDefault="006A2655" w:rsidP="006A2655">
      <w:pPr>
        <w:jc w:val="both"/>
        <w:rPr>
          <w:rStyle w:val="Emphasis"/>
        </w:rPr>
      </w:pPr>
      <w:r w:rsidRPr="006A2655">
        <w:rPr>
          <w:rStyle w:val="Emphasis"/>
        </w:rPr>
        <w:t xml:space="preserve">If several students contributed to a particular component, quantify, as a percentage, each student’s contribution this component. </w:t>
      </w:r>
    </w:p>
    <w:p w:rsidR="006A2655" w:rsidRDefault="006A2655">
      <w:pPr>
        <w:rPr>
          <w:rStyle w:val="Emphasis"/>
        </w:rPr>
      </w:pPr>
      <w:r w:rsidRPr="006A2655">
        <w:rPr>
          <w:rStyle w:val="Emphasis"/>
        </w:rPr>
        <w:t>If you find it unnecessary and tedious to quantify details of your work, and if all team members agree that everyone genuinely contributed to the success of their project, it is acceptable that you just write “All team members contributed equally” instead of a detailed breakdown. ]</w:t>
      </w:r>
    </w:p>
    <w:p w:rsidR="006A2655" w:rsidRPr="006A2655" w:rsidRDefault="006A2655" w:rsidP="006A2655"/>
    <w:p w:rsidR="006A2655" w:rsidRDefault="006A2655">
      <w:pPr>
        <w:rPr>
          <w:rFonts w:asciiTheme="majorHAnsi" w:eastAsiaTheme="majorEastAsia" w:hAnsiTheme="majorHAnsi" w:cstheme="majorBidi"/>
          <w:b/>
          <w:bCs/>
          <w:sz w:val="28"/>
        </w:rPr>
      </w:pPr>
      <w:r>
        <w:br w:type="page"/>
      </w:r>
    </w:p>
    <w:p w:rsidR="0070124B" w:rsidRPr="006A2655" w:rsidRDefault="005E1DF4" w:rsidP="00ED01D7">
      <w:pPr>
        <w:pStyle w:val="Heading1"/>
      </w:pPr>
      <w:bookmarkStart w:id="2" w:name="_Toc57210617"/>
      <w:r w:rsidRPr="006A2655">
        <w:lastRenderedPageBreak/>
        <w:t>Introduction</w:t>
      </w:r>
      <w:bookmarkEnd w:id="2"/>
    </w:p>
    <w:p w:rsidR="00E12E2D" w:rsidRPr="006A2655" w:rsidRDefault="0070124B" w:rsidP="006B2BEA">
      <w:pPr>
        <w:pStyle w:val="NoSpacing"/>
        <w:jc w:val="both"/>
        <w:rPr>
          <w:i/>
          <w:iCs/>
        </w:rPr>
      </w:pPr>
      <w:r w:rsidRPr="00876920">
        <w:rPr>
          <w:i/>
          <w:iCs/>
        </w:rPr>
        <w:t>[</w:t>
      </w:r>
      <w:r w:rsidR="00B73CF4" w:rsidRPr="00876920">
        <w:rPr>
          <w:i/>
          <w:iCs/>
        </w:rPr>
        <w:t xml:space="preserve">You present </w:t>
      </w:r>
      <w:r w:rsidR="00876920" w:rsidRPr="00876920">
        <w:rPr>
          <w:i/>
          <w:iCs/>
        </w:rPr>
        <w:t xml:space="preserve">in this section </w:t>
      </w:r>
      <w:r w:rsidR="00876920">
        <w:rPr>
          <w:i/>
          <w:iCs/>
        </w:rPr>
        <w:t>t</w:t>
      </w:r>
      <w:r w:rsidR="00876920" w:rsidRPr="00876920">
        <w:rPr>
          <w:i/>
          <w:iCs/>
        </w:rPr>
        <w:t xml:space="preserve">he </w:t>
      </w:r>
      <w:r w:rsidR="00CD4E76" w:rsidRPr="00CD4E76">
        <w:rPr>
          <w:i/>
          <w:iCs/>
        </w:rPr>
        <w:t>the purpose of your report, explain how you store your application's data (either in files or a database management system), give the reason for your choice.</w:t>
      </w:r>
    </w:p>
    <w:p w:rsidR="00CA2820" w:rsidRPr="007B346B" w:rsidRDefault="0070124B" w:rsidP="00FC7DB7">
      <w:pPr>
        <w:pStyle w:val="NoSpacing"/>
        <w:rPr>
          <w:i/>
          <w:iCs/>
        </w:rPr>
      </w:pPr>
      <w:r w:rsidRPr="007B346B">
        <w:rPr>
          <w:i/>
          <w:iCs/>
        </w:rPr>
        <w:t>]</w:t>
      </w:r>
    </w:p>
    <w:p w:rsidR="007B346B" w:rsidRPr="00982430" w:rsidRDefault="007B346B" w:rsidP="00FC7DB7">
      <w:pPr>
        <w:pStyle w:val="NoSpacing"/>
      </w:pPr>
    </w:p>
    <w:p w:rsidR="00ED01D7" w:rsidRPr="00664FDF" w:rsidRDefault="00ED01D7" w:rsidP="00C824D1">
      <w:pPr>
        <w:pStyle w:val="NoSpacing"/>
      </w:pPr>
    </w:p>
    <w:p w:rsidR="00ED01D7" w:rsidRPr="00664FDF" w:rsidRDefault="00ED01D7">
      <w:pPr>
        <w:rPr>
          <w:kern w:val="0"/>
        </w:rPr>
      </w:pPr>
      <w:r w:rsidRPr="00664FDF">
        <w:br w:type="page"/>
      </w:r>
    </w:p>
    <w:p w:rsidR="00ED01D7" w:rsidRPr="00664FDF" w:rsidRDefault="00C34A20" w:rsidP="00294783">
      <w:pPr>
        <w:pStyle w:val="Heading1"/>
      </w:pPr>
      <w:bookmarkStart w:id="3" w:name="_Toc57210618"/>
      <w:r w:rsidRPr="00664FDF">
        <w:lastRenderedPageBreak/>
        <w:t>Analysis and design</w:t>
      </w:r>
      <w:bookmarkEnd w:id="3"/>
    </w:p>
    <w:p w:rsidR="004119AC" w:rsidRPr="00D32B17" w:rsidRDefault="004119AC" w:rsidP="004119AC">
      <w:pPr>
        <w:pStyle w:val="NoSpacing"/>
        <w:jc w:val="both"/>
        <w:rPr>
          <w:i/>
          <w:iCs/>
        </w:rPr>
      </w:pPr>
      <w:r w:rsidRPr="00D32B17">
        <w:rPr>
          <w:i/>
          <w:iCs/>
        </w:rPr>
        <w:t>[</w:t>
      </w:r>
      <w:r w:rsidR="00D32B17" w:rsidRPr="00D32B17">
        <w:rPr>
          <w:i/>
          <w:iCs/>
        </w:rPr>
        <w:t xml:space="preserve"> </w:t>
      </w:r>
      <w:r w:rsidR="00AF529F">
        <w:rPr>
          <w:i/>
          <w:iCs/>
        </w:rPr>
        <w:t>P</w:t>
      </w:r>
      <w:r w:rsidRPr="004119AC">
        <w:rPr>
          <w:i/>
          <w:iCs/>
        </w:rPr>
        <w:t>resent what information should be stored in your application.</w:t>
      </w:r>
    </w:p>
    <w:p w:rsidR="004119AC" w:rsidRPr="00D32B17" w:rsidRDefault="004119AC" w:rsidP="004119AC">
      <w:pPr>
        <w:pStyle w:val="NoSpacing"/>
        <w:jc w:val="both"/>
        <w:rPr>
          <w:i/>
          <w:iCs/>
        </w:rPr>
      </w:pPr>
      <w:r w:rsidRPr="004119AC">
        <w:rPr>
          <w:i/>
          <w:iCs/>
        </w:rPr>
        <w:t xml:space="preserve">Present in detail how you organize your data. </w:t>
      </w:r>
      <w:r w:rsidRPr="00D32B17">
        <w:rPr>
          <w:i/>
          <w:iCs/>
        </w:rPr>
        <w:t>For example:</w:t>
      </w:r>
    </w:p>
    <w:p w:rsidR="004119AC" w:rsidRPr="00D32B17" w:rsidRDefault="004119AC" w:rsidP="004119AC">
      <w:pPr>
        <w:pStyle w:val="NoSpacing"/>
        <w:jc w:val="both"/>
        <w:rPr>
          <w:i/>
          <w:iCs/>
        </w:rPr>
      </w:pPr>
      <w:r w:rsidRPr="00D32B17">
        <w:rPr>
          <w:i/>
          <w:iCs/>
        </w:rPr>
        <w:t>• If you use the files to save</w:t>
      </w:r>
      <w:r w:rsidR="00FF7548">
        <w:rPr>
          <w:i/>
          <w:iCs/>
        </w:rPr>
        <w:t>/load</w:t>
      </w:r>
      <w:r w:rsidRPr="00D32B17">
        <w:rPr>
          <w:i/>
          <w:iCs/>
        </w:rPr>
        <w:t xml:space="preserve"> your data, then indicate the type of the file (a </w:t>
      </w:r>
      <w:r w:rsidR="009B3D50">
        <w:rPr>
          <w:i/>
          <w:iCs/>
        </w:rPr>
        <w:t>plain</w:t>
      </w:r>
      <w:r w:rsidRPr="00D32B17">
        <w:rPr>
          <w:i/>
          <w:iCs/>
        </w:rPr>
        <w:t xml:space="preserve"> text file, XML, JSON, etc.) and the format / schema of your data.</w:t>
      </w:r>
    </w:p>
    <w:p w:rsidR="004119AC" w:rsidRPr="00EF1B38" w:rsidRDefault="004119AC" w:rsidP="00C90A74">
      <w:pPr>
        <w:pStyle w:val="NoSpacing"/>
        <w:jc w:val="both"/>
        <w:rPr>
          <w:i/>
          <w:iCs/>
        </w:rPr>
      </w:pPr>
      <w:r w:rsidRPr="00D32B17">
        <w:rPr>
          <w:i/>
          <w:iCs/>
        </w:rPr>
        <w:t xml:space="preserve">• If you are using a database management system, then indicate the name of the system you are using, </w:t>
      </w:r>
      <w:r w:rsidR="000B6AAC">
        <w:rPr>
          <w:i/>
          <w:iCs/>
        </w:rPr>
        <w:t>design</w:t>
      </w:r>
      <w:r w:rsidRPr="00D32B17">
        <w:rPr>
          <w:i/>
          <w:iCs/>
        </w:rPr>
        <w:t xml:space="preserve"> the data structure</w:t>
      </w:r>
      <w:r w:rsidR="000E73E6">
        <w:rPr>
          <w:i/>
          <w:iCs/>
        </w:rPr>
        <w:t xml:space="preserve"> and show </w:t>
      </w:r>
      <w:r w:rsidRPr="00D32B17">
        <w:rPr>
          <w:i/>
          <w:iCs/>
        </w:rPr>
        <w:t xml:space="preserve">the relationships between tables, and so on. </w:t>
      </w:r>
    </w:p>
    <w:p w:rsidR="00ED01D7" w:rsidRDefault="00CD0B96" w:rsidP="002B04D1">
      <w:pPr>
        <w:pStyle w:val="NoSpacing"/>
        <w:rPr>
          <w:i/>
          <w:iCs/>
        </w:rPr>
      </w:pPr>
      <w:r w:rsidRPr="009E2114">
        <w:rPr>
          <w:i/>
          <w:iCs/>
        </w:rPr>
        <w:t>]</w:t>
      </w:r>
    </w:p>
    <w:p w:rsidR="002B04D1" w:rsidRPr="002B04D1" w:rsidRDefault="002B04D1" w:rsidP="002B04D1">
      <w:pPr>
        <w:pStyle w:val="NoSpacing"/>
      </w:pPr>
    </w:p>
    <w:p w:rsidR="00464DE2" w:rsidRPr="00E476AC" w:rsidRDefault="00464DE2">
      <w:pPr>
        <w:rPr>
          <w:rFonts w:asciiTheme="majorHAnsi" w:eastAsiaTheme="majorEastAsia" w:hAnsiTheme="majorHAnsi" w:cstheme="majorBidi"/>
          <w:b/>
          <w:bCs/>
          <w:sz w:val="28"/>
        </w:rPr>
      </w:pPr>
      <w:r w:rsidRPr="00E476AC">
        <w:br w:type="page"/>
      </w:r>
    </w:p>
    <w:p w:rsidR="00ED01D7" w:rsidRPr="002B6706" w:rsidRDefault="00EE492D" w:rsidP="00EE492D">
      <w:pPr>
        <w:pStyle w:val="Heading1"/>
      </w:pPr>
      <w:bookmarkStart w:id="4" w:name="_Toc57210619"/>
      <w:r w:rsidRPr="002B6706">
        <w:lastRenderedPageBreak/>
        <w:t>Impl</w:t>
      </w:r>
      <w:r w:rsidR="0004725E" w:rsidRPr="002B6706">
        <w:t>e</w:t>
      </w:r>
      <w:r w:rsidRPr="002B6706">
        <w:t>mentation</w:t>
      </w:r>
      <w:bookmarkEnd w:id="4"/>
    </w:p>
    <w:p w:rsidR="00EE492D" w:rsidRPr="00191065" w:rsidRDefault="00EE492D" w:rsidP="00DE6932">
      <w:pPr>
        <w:ind w:firstLine="0"/>
        <w:rPr>
          <w:i/>
          <w:iCs/>
        </w:rPr>
      </w:pPr>
      <w:r w:rsidRPr="00191065">
        <w:rPr>
          <w:i/>
          <w:iCs/>
        </w:rPr>
        <w:t>[</w:t>
      </w:r>
      <w:r w:rsidR="00C15E33">
        <w:rPr>
          <w:i/>
          <w:iCs/>
          <w:lang w:val="vi-VN"/>
        </w:rPr>
        <w:t xml:space="preserve"> </w:t>
      </w:r>
      <w:r w:rsidR="00C15E33">
        <w:rPr>
          <w:i/>
          <w:iCs/>
        </w:rPr>
        <w:t>Explain</w:t>
      </w:r>
      <w:r w:rsidR="00C15E33" w:rsidRPr="00C15E33">
        <w:rPr>
          <w:i/>
          <w:iCs/>
          <w:lang w:val="vi-VN"/>
        </w:rPr>
        <w:t xml:space="preserve"> </w:t>
      </w:r>
      <w:r w:rsidR="00CD58D9">
        <w:rPr>
          <w:i/>
          <w:iCs/>
        </w:rPr>
        <w:t>in this section</w:t>
      </w:r>
      <w:r w:rsidR="00C15E33" w:rsidRPr="00C15E33">
        <w:rPr>
          <w:i/>
          <w:iCs/>
          <w:lang w:val="vi-VN"/>
        </w:rPr>
        <w:t xml:space="preserve"> how you load data</w:t>
      </w:r>
      <w:r w:rsidR="00B17299">
        <w:rPr>
          <w:i/>
          <w:iCs/>
        </w:rPr>
        <w:t xml:space="preserve"> information </w:t>
      </w:r>
      <w:r w:rsidR="00C15E33" w:rsidRPr="00C15E33">
        <w:rPr>
          <w:i/>
          <w:iCs/>
          <w:lang w:val="vi-VN"/>
        </w:rPr>
        <w:t xml:space="preserve"> from input file or save data to output file / how you connect with database to load, edit or delete information etc. using Java]</w:t>
      </w:r>
      <w:r w:rsidR="001A06CC" w:rsidRPr="00191065">
        <w:rPr>
          <w:i/>
          <w:iCs/>
        </w:rPr>
        <w:t xml:space="preserve"> </w:t>
      </w:r>
    </w:p>
    <w:p w:rsidR="00FC03A4" w:rsidRPr="005759E7" w:rsidRDefault="00FC03A4" w:rsidP="00CA2820"/>
    <w:p w:rsidR="009B053D" w:rsidRPr="005759E7" w:rsidRDefault="009B053D">
      <w:r w:rsidRPr="005759E7">
        <w:br w:type="page"/>
      </w:r>
    </w:p>
    <w:p w:rsidR="004F370E" w:rsidRPr="00C856F7" w:rsidRDefault="007611EF" w:rsidP="004F370E">
      <w:pPr>
        <w:pStyle w:val="Heading1"/>
        <w:rPr>
          <w:lang w:val="vi-VN"/>
        </w:rPr>
      </w:pPr>
      <w:bookmarkStart w:id="5" w:name="_Toc57210620"/>
      <w:r w:rsidRPr="007611EF">
        <w:rPr>
          <w:lang w:val="vi-VN"/>
        </w:rPr>
        <w:lastRenderedPageBreak/>
        <w:t>Sample data</w:t>
      </w:r>
      <w:bookmarkEnd w:id="5"/>
    </w:p>
    <w:p w:rsidR="007E6ED2" w:rsidRDefault="004F370E" w:rsidP="00AD2C26">
      <w:pPr>
        <w:rPr>
          <w:i/>
          <w:iCs/>
          <w:lang w:val="vi-VN"/>
        </w:rPr>
      </w:pPr>
      <w:r w:rsidRPr="00DB0A93">
        <w:rPr>
          <w:i/>
          <w:iCs/>
          <w:lang w:val="vi-VN"/>
        </w:rPr>
        <w:t>[</w:t>
      </w:r>
      <w:r w:rsidR="00AD2C26" w:rsidRPr="00AD2C26">
        <w:rPr>
          <w:i/>
          <w:iCs/>
        </w:rPr>
        <w:t xml:space="preserve">Provide here sample data structure that you designed in the previous section. This is the data you can you to test your application later ... ] </w:t>
      </w:r>
    </w:p>
    <w:p w:rsidR="00DC5DFF" w:rsidRPr="003B5F4E" w:rsidRDefault="00DC5DFF" w:rsidP="00AD2C26">
      <w:pPr>
        <w:rPr>
          <w:rFonts w:asciiTheme="majorHAnsi" w:eastAsiaTheme="majorEastAsia" w:hAnsiTheme="majorHAnsi" w:cstheme="majorBidi"/>
          <w:b/>
          <w:bCs/>
          <w:sz w:val="28"/>
        </w:rPr>
      </w:pPr>
    </w:p>
    <w:p w:rsidR="00B76C8F" w:rsidRDefault="00B76C8F">
      <w:pPr>
        <w:rPr>
          <w:rFonts w:asciiTheme="majorHAnsi" w:eastAsiaTheme="majorEastAsia" w:hAnsiTheme="majorHAnsi" w:cstheme="majorBidi"/>
          <w:b/>
          <w:bCs/>
          <w:sz w:val="28"/>
        </w:rPr>
      </w:pPr>
      <w:r>
        <w:br w:type="page"/>
      </w:r>
    </w:p>
    <w:p w:rsidR="009B053D" w:rsidRPr="00E476AC" w:rsidRDefault="005759E7" w:rsidP="00E32ADD">
      <w:pPr>
        <w:pStyle w:val="Heading1"/>
      </w:pPr>
      <w:bookmarkStart w:id="6" w:name="_Toc57210621"/>
      <w:r w:rsidRPr="00E476AC">
        <w:lastRenderedPageBreak/>
        <w:t>Result</w:t>
      </w:r>
      <w:bookmarkEnd w:id="6"/>
    </w:p>
    <w:p w:rsidR="008B0AF5" w:rsidRPr="00BB6C07" w:rsidRDefault="00E32ADD" w:rsidP="00C824D1">
      <w:pPr>
        <w:pStyle w:val="NoSpacing"/>
        <w:rPr>
          <w:i/>
          <w:iCs/>
        </w:rPr>
      </w:pPr>
      <w:r w:rsidRPr="00BB6C07">
        <w:rPr>
          <w:i/>
          <w:iCs/>
        </w:rPr>
        <w:t>[</w:t>
      </w:r>
      <w:r w:rsidR="008B0AF5" w:rsidRPr="00BB6C07">
        <w:rPr>
          <w:i/>
          <w:iCs/>
        </w:rPr>
        <w:t xml:space="preserve">Explain what you have achieved </w:t>
      </w:r>
      <w:r w:rsidR="002A2123" w:rsidRPr="00BB6C07">
        <w:rPr>
          <w:i/>
          <w:iCs/>
        </w:rPr>
        <w:t>until now</w:t>
      </w:r>
      <w:r w:rsidR="005F3D7E">
        <w:rPr>
          <w:i/>
          <w:iCs/>
        </w:rPr>
        <w:t xml:space="preserve"> </w:t>
      </w:r>
      <w:r w:rsidR="001E6D41">
        <w:rPr>
          <w:i/>
          <w:iCs/>
        </w:rPr>
        <w:t xml:space="preserve">(for both this report and code source) </w:t>
      </w:r>
      <w:r w:rsidR="008B0AF5" w:rsidRPr="00BB6C07">
        <w:rPr>
          <w:i/>
          <w:iCs/>
        </w:rPr>
        <w:t>, advantages, disadvantages and planned solutions (if possible)]</w:t>
      </w:r>
    </w:p>
    <w:p w:rsidR="00D82FE3" w:rsidRPr="00FC03A4" w:rsidRDefault="0070124B">
      <w:r w:rsidRPr="00FC03A4">
        <w:br w:type="page"/>
      </w:r>
    </w:p>
    <w:p w:rsidR="00D82FE3" w:rsidRPr="00E476AC" w:rsidRDefault="00D82FE3" w:rsidP="00D82FE3">
      <w:pPr>
        <w:pStyle w:val="Heading1"/>
      </w:pPr>
      <w:bookmarkStart w:id="7" w:name="_Toc57210622"/>
      <w:r w:rsidRPr="00E476AC">
        <w:lastRenderedPageBreak/>
        <w:t>Plan</w:t>
      </w:r>
      <w:bookmarkEnd w:id="7"/>
      <w:r w:rsidRPr="00E476AC">
        <w:t xml:space="preserve"> </w:t>
      </w:r>
    </w:p>
    <w:p w:rsidR="0070124B" w:rsidRPr="00850397" w:rsidRDefault="00D82FE3" w:rsidP="00530956">
      <w:pPr>
        <w:pStyle w:val="NoSpacing"/>
        <w:jc w:val="both"/>
        <w:rPr>
          <w:i/>
          <w:iCs/>
        </w:rPr>
      </w:pPr>
      <w:r w:rsidRPr="00850397">
        <w:rPr>
          <w:i/>
          <w:iCs/>
        </w:rPr>
        <w:t>[</w:t>
      </w:r>
      <w:r w:rsidR="004B32DE" w:rsidRPr="00850397">
        <w:rPr>
          <w:i/>
          <w:iCs/>
        </w:rPr>
        <w:t xml:space="preserve">Give your project plan (in detail) until the end of the project: </w:t>
      </w:r>
      <w:r w:rsidR="002A0A38" w:rsidRPr="00850397">
        <w:rPr>
          <w:i/>
          <w:iCs/>
        </w:rPr>
        <w:t xml:space="preserve">task decomposition, ressources allocation, </w:t>
      </w:r>
      <w:r w:rsidR="004B32DE" w:rsidRPr="00850397">
        <w:rPr>
          <w:i/>
          <w:iCs/>
        </w:rPr>
        <w:t>duration of each task</w:t>
      </w:r>
      <w:r w:rsidR="002A0A38" w:rsidRPr="00850397">
        <w:rPr>
          <w:i/>
          <w:iCs/>
        </w:rPr>
        <w:t>, etc.</w:t>
      </w:r>
      <w:r w:rsidRPr="00850397">
        <w:rPr>
          <w:i/>
          <w:iCs/>
        </w:rPr>
        <w:t xml:space="preserve">] </w:t>
      </w:r>
    </w:p>
    <w:p w:rsidR="00C54186" w:rsidRPr="004B32DE" w:rsidRDefault="00C54186" w:rsidP="00C824D1">
      <w:pPr>
        <w:pStyle w:val="NoSpacing"/>
      </w:pPr>
    </w:p>
    <w:p w:rsidR="00C54186" w:rsidRPr="004B32DE" w:rsidRDefault="00C54186">
      <w:pPr>
        <w:rPr>
          <w:kern w:val="0"/>
        </w:rPr>
      </w:pPr>
      <w:r w:rsidRPr="004B32DE">
        <w:br w:type="page"/>
      </w:r>
    </w:p>
    <w:p w:rsidR="00C54186" w:rsidRPr="00747A84" w:rsidRDefault="00C54186" w:rsidP="00861426">
      <w:pPr>
        <w:pStyle w:val="Heading1"/>
      </w:pPr>
      <w:bookmarkStart w:id="8" w:name="_Toc57210623"/>
      <w:r w:rsidRPr="00747A84">
        <w:lastRenderedPageBreak/>
        <w:t>R</w:t>
      </w:r>
      <w:r w:rsidR="005B48AB" w:rsidRPr="00747A84">
        <w:t>e</w:t>
      </w:r>
      <w:r w:rsidRPr="00747A84">
        <w:t>f</w:t>
      </w:r>
      <w:r w:rsidR="005B48AB" w:rsidRPr="00747A84">
        <w:t>e</w:t>
      </w:r>
      <w:r w:rsidRPr="00747A84">
        <w:t>rences</w:t>
      </w:r>
      <w:bookmarkEnd w:id="8"/>
    </w:p>
    <w:p w:rsidR="0079384A" w:rsidRPr="005255D1" w:rsidRDefault="00861426" w:rsidP="00A315D3">
      <w:pPr>
        <w:jc w:val="both"/>
        <w:rPr>
          <w:i/>
          <w:iCs/>
        </w:rPr>
      </w:pPr>
      <w:r w:rsidRPr="005255D1">
        <w:rPr>
          <w:i/>
          <w:iCs/>
        </w:rPr>
        <w:t>[</w:t>
      </w:r>
      <w:r w:rsidR="00747A84" w:rsidRPr="005255D1">
        <w:rPr>
          <w:i/>
          <w:iCs/>
        </w:rPr>
        <w:t>Provide all the resources to use in your project, including existing codes, algorithms used, books, reports, links, etc.</w:t>
      </w:r>
      <w:r w:rsidR="004F41F5" w:rsidRPr="005255D1">
        <w:rPr>
          <w:i/>
          <w:iCs/>
        </w:rPr>
        <w:t xml:space="preserve"> ]</w:t>
      </w:r>
    </w:p>
    <w:p w:rsidR="005255D1" w:rsidRPr="005255D1" w:rsidRDefault="005255D1" w:rsidP="006933BA"/>
    <w:sectPr w:rsidR="005255D1" w:rsidRPr="005255D1">
      <w:headerReference w:type="default" r:id="rId9"/>
      <w:footerReference w:type="even" r:id="rId10"/>
      <w:footerReference w:type="default" r:id="rId1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15248" w:rsidRDefault="00415248">
      <w:pPr>
        <w:spacing w:line="240" w:lineRule="auto"/>
      </w:pPr>
      <w:r>
        <w:separator/>
      </w:r>
    </w:p>
  </w:endnote>
  <w:endnote w:type="continuationSeparator" w:id="0">
    <w:p w:rsidR="00415248" w:rsidRDefault="004152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60005437"/>
      <w:docPartObj>
        <w:docPartGallery w:val="Page Numbers (Bottom of Page)"/>
        <w:docPartUnique/>
      </w:docPartObj>
    </w:sdtPr>
    <w:sdtEndPr>
      <w:rPr>
        <w:rStyle w:val="PageNumber"/>
      </w:rPr>
    </w:sdtEndPr>
    <w:sdtContent>
      <w:p w:rsidR="007E472F" w:rsidRDefault="007E472F" w:rsidP="007376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E472F" w:rsidRDefault="007E472F" w:rsidP="007E47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i/>
        <w:iCs/>
      </w:rPr>
      <w:id w:val="1748769951"/>
      <w:docPartObj>
        <w:docPartGallery w:val="Page Numbers (Bottom of Page)"/>
        <w:docPartUnique/>
      </w:docPartObj>
    </w:sdtPr>
    <w:sdtEndPr>
      <w:rPr>
        <w:rStyle w:val="PageNumber"/>
      </w:rPr>
    </w:sdtEndPr>
    <w:sdtContent>
      <w:p w:rsidR="007E472F" w:rsidRPr="00E631B0" w:rsidRDefault="007E472F" w:rsidP="00737618">
        <w:pPr>
          <w:pStyle w:val="Footer"/>
          <w:framePr w:wrap="none" w:vAnchor="text" w:hAnchor="margin" w:xAlign="right" w:y="1"/>
          <w:rPr>
            <w:rStyle w:val="PageNumber"/>
            <w:i/>
            <w:iCs/>
          </w:rPr>
        </w:pPr>
        <w:r w:rsidRPr="00E631B0">
          <w:rPr>
            <w:rStyle w:val="PageNumber"/>
            <w:i/>
            <w:iCs/>
          </w:rPr>
          <w:fldChar w:fldCharType="begin"/>
        </w:r>
        <w:r w:rsidRPr="00E631B0">
          <w:rPr>
            <w:rStyle w:val="PageNumber"/>
            <w:i/>
            <w:iCs/>
          </w:rPr>
          <w:instrText xml:space="preserve"> PAGE </w:instrText>
        </w:r>
        <w:r w:rsidRPr="00E631B0">
          <w:rPr>
            <w:rStyle w:val="PageNumber"/>
            <w:i/>
            <w:iCs/>
          </w:rPr>
          <w:fldChar w:fldCharType="separate"/>
        </w:r>
        <w:r w:rsidRPr="00E631B0">
          <w:rPr>
            <w:rStyle w:val="PageNumber"/>
            <w:i/>
            <w:iCs/>
            <w:noProof/>
          </w:rPr>
          <w:t>3</w:t>
        </w:r>
        <w:r w:rsidRPr="00E631B0">
          <w:rPr>
            <w:rStyle w:val="PageNumber"/>
            <w:i/>
            <w:iCs/>
          </w:rPr>
          <w:fldChar w:fldCharType="end"/>
        </w:r>
      </w:p>
    </w:sdtContent>
  </w:sdt>
  <w:p w:rsidR="007E472F" w:rsidRPr="00E631B0" w:rsidRDefault="007A3530" w:rsidP="003769B3">
    <w:pPr>
      <w:pStyle w:val="Footer"/>
      <w:tabs>
        <w:tab w:val="left" w:pos="247"/>
      </w:tabs>
      <w:ind w:right="360"/>
      <w:rPr>
        <w:i/>
        <w:iCs/>
      </w:rPr>
    </w:pPr>
    <w:r w:rsidRPr="00E631B0">
      <w:rPr>
        <w:i/>
        <w:iCs/>
      </w:rPr>
      <w:t xml:space="preserve">Project </w:t>
    </w:r>
    <w:r w:rsidR="008931FA" w:rsidRPr="00E631B0">
      <w:rPr>
        <w:i/>
        <w:iCs/>
      </w:rPr>
      <w:t>topic</w:t>
    </w:r>
    <w:r w:rsidR="003769B3" w:rsidRPr="00E631B0">
      <w:rPr>
        <w:i/>
        <w:iCs/>
      </w:rPr>
      <w:tab/>
    </w:r>
    <w:r w:rsidR="003769B3" w:rsidRPr="00E631B0">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15248" w:rsidRDefault="00415248">
      <w:pPr>
        <w:spacing w:line="240" w:lineRule="auto"/>
      </w:pPr>
      <w:r>
        <w:separator/>
      </w:r>
    </w:p>
  </w:footnote>
  <w:footnote w:type="continuationSeparator" w:id="0">
    <w:p w:rsidR="00415248" w:rsidRDefault="004152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384A" w:rsidRPr="001F0A6B" w:rsidRDefault="00415248">
    <w:pPr>
      <w:pStyle w:val="Header"/>
      <w:rPr>
        <w:rStyle w:val="Strong"/>
        <w:i/>
        <w:iCs/>
      </w:rPr>
    </w:pPr>
    <w:sdt>
      <w:sdtPr>
        <w:rPr>
          <w:rStyle w:val="Strong"/>
          <w:i/>
          <w:iCs/>
        </w:rPr>
        <w:alias w:val="Running head"/>
        <w:tag w:val=""/>
        <w:id w:val="1072628492"/>
        <w:placeholder>
          <w:docPart w:val="6B89CCC26258B14785F392323B5C121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2230E" w:rsidRPr="001F0A6B">
          <w:rPr>
            <w:rStyle w:val="Strong"/>
            <w:i/>
            <w:iCs/>
          </w:rPr>
          <w:t>1</w:t>
        </w:r>
        <w:r w:rsidR="009808DF" w:rsidRPr="001F0A6B">
          <w:rPr>
            <w:rStyle w:val="Strong"/>
            <w:i/>
            <w:iCs/>
          </w:rPr>
          <w:t xml:space="preserve">8CLC2-KTPM </w:t>
        </w:r>
        <w:r w:rsidR="00A2230E" w:rsidRPr="001F0A6B">
          <w:rPr>
            <w:rStyle w:val="Strong"/>
            <w:i/>
            <w:iCs/>
          </w:rPr>
          <w:t xml:space="preserve">– </w:t>
        </w:r>
        <w:r w:rsidR="00156C26" w:rsidRPr="001F0A6B">
          <w:rPr>
            <w:rStyle w:val="Strong"/>
            <w:i/>
            <w:iCs/>
          </w:rPr>
          <w:t>JAVA PROGRAMMING</w:t>
        </w:r>
      </w:sdtContent>
    </w:sdt>
    <w:r w:rsidR="00F00F83" w:rsidRPr="001F0A6B">
      <w:rPr>
        <w:rStyle w:val="Strong"/>
        <w:i/>
        <w:iCs/>
      </w:rPr>
      <w:t xml:space="preserve"> </w:t>
    </w:r>
    <w:r w:rsidR="00F00F83" w:rsidRPr="001F0A6B">
      <w:rPr>
        <w:rStyle w:val="Strong"/>
        <w:i/>
        <w:iCs/>
      </w:rPr>
      <w:ptab w:relativeTo="margin" w:alignment="right" w:leader="none"/>
    </w:r>
    <w:r w:rsidR="00156C26" w:rsidRPr="001F0A6B">
      <w:rPr>
        <w:rStyle w:val="Strong"/>
        <w:i/>
        <w:iCs/>
      </w:rPr>
      <w:t>GROUP NAME</w:t>
    </w:r>
  </w:p>
  <w:p w:rsidR="0078321E" w:rsidRPr="001F0A6B" w:rsidRDefault="0078321E">
    <w:pPr>
      <w:pStyle w:val="Header"/>
      <w:rPr>
        <w:i/>
        <w:iCs/>
      </w:rPr>
    </w:pP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t>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BC95F64"/>
    <w:multiLevelType w:val="hybridMultilevel"/>
    <w:tmpl w:val="B7301B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943332"/>
    <w:multiLevelType w:val="hybridMultilevel"/>
    <w:tmpl w:val="89B2E3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A7"/>
    <w:rsid w:val="000350A4"/>
    <w:rsid w:val="000351A9"/>
    <w:rsid w:val="00045DBD"/>
    <w:rsid w:val="0004725E"/>
    <w:rsid w:val="00052A7B"/>
    <w:rsid w:val="000766A0"/>
    <w:rsid w:val="00080465"/>
    <w:rsid w:val="00081D8B"/>
    <w:rsid w:val="00084F63"/>
    <w:rsid w:val="00096B58"/>
    <w:rsid w:val="000B62AA"/>
    <w:rsid w:val="000B6AAC"/>
    <w:rsid w:val="000B72C0"/>
    <w:rsid w:val="000E73E6"/>
    <w:rsid w:val="00123828"/>
    <w:rsid w:val="00123EB9"/>
    <w:rsid w:val="00156C26"/>
    <w:rsid w:val="001745E7"/>
    <w:rsid w:val="00177F5A"/>
    <w:rsid w:val="00191065"/>
    <w:rsid w:val="0019187D"/>
    <w:rsid w:val="001A06CC"/>
    <w:rsid w:val="001A2231"/>
    <w:rsid w:val="001B1494"/>
    <w:rsid w:val="001B20A7"/>
    <w:rsid w:val="001C50D7"/>
    <w:rsid w:val="001D6ECD"/>
    <w:rsid w:val="001E6D41"/>
    <w:rsid w:val="001F01C0"/>
    <w:rsid w:val="001F06E2"/>
    <w:rsid w:val="001F0A6B"/>
    <w:rsid w:val="002064E6"/>
    <w:rsid w:val="00294783"/>
    <w:rsid w:val="00297911"/>
    <w:rsid w:val="002A0A38"/>
    <w:rsid w:val="002A2123"/>
    <w:rsid w:val="002A4C7C"/>
    <w:rsid w:val="002A74F7"/>
    <w:rsid w:val="002B04D1"/>
    <w:rsid w:val="002B6706"/>
    <w:rsid w:val="002C1D1B"/>
    <w:rsid w:val="002D1047"/>
    <w:rsid w:val="0031200F"/>
    <w:rsid w:val="00317318"/>
    <w:rsid w:val="00337820"/>
    <w:rsid w:val="00343D14"/>
    <w:rsid w:val="0035760D"/>
    <w:rsid w:val="003611E4"/>
    <w:rsid w:val="00364996"/>
    <w:rsid w:val="003769B3"/>
    <w:rsid w:val="00377E4E"/>
    <w:rsid w:val="003935F0"/>
    <w:rsid w:val="003A2AB4"/>
    <w:rsid w:val="003B5F4E"/>
    <w:rsid w:val="004119AC"/>
    <w:rsid w:val="00415248"/>
    <w:rsid w:val="00415CD3"/>
    <w:rsid w:val="00464DE2"/>
    <w:rsid w:val="00466585"/>
    <w:rsid w:val="004709B8"/>
    <w:rsid w:val="00472D29"/>
    <w:rsid w:val="00485BB0"/>
    <w:rsid w:val="004B32DE"/>
    <w:rsid w:val="004C2B2C"/>
    <w:rsid w:val="004D504C"/>
    <w:rsid w:val="004F370E"/>
    <w:rsid w:val="004F41F5"/>
    <w:rsid w:val="004F5F07"/>
    <w:rsid w:val="00502992"/>
    <w:rsid w:val="00517A62"/>
    <w:rsid w:val="005231E7"/>
    <w:rsid w:val="005255D1"/>
    <w:rsid w:val="00530956"/>
    <w:rsid w:val="005437B4"/>
    <w:rsid w:val="00566EC2"/>
    <w:rsid w:val="005704BF"/>
    <w:rsid w:val="00572980"/>
    <w:rsid w:val="005759E7"/>
    <w:rsid w:val="00582E62"/>
    <w:rsid w:val="00586368"/>
    <w:rsid w:val="005A2147"/>
    <w:rsid w:val="005A5A57"/>
    <w:rsid w:val="005A7891"/>
    <w:rsid w:val="005A7F81"/>
    <w:rsid w:val="005B48AB"/>
    <w:rsid w:val="005E0CF1"/>
    <w:rsid w:val="005E1DF4"/>
    <w:rsid w:val="005E7F7B"/>
    <w:rsid w:val="005F3D7E"/>
    <w:rsid w:val="00614AC3"/>
    <w:rsid w:val="00626840"/>
    <w:rsid w:val="00642DF6"/>
    <w:rsid w:val="00654875"/>
    <w:rsid w:val="00664FDF"/>
    <w:rsid w:val="00685E09"/>
    <w:rsid w:val="006933BA"/>
    <w:rsid w:val="006A0A32"/>
    <w:rsid w:val="006A2655"/>
    <w:rsid w:val="006A5372"/>
    <w:rsid w:val="006B2BEA"/>
    <w:rsid w:val="006C4E59"/>
    <w:rsid w:val="006D7797"/>
    <w:rsid w:val="006F0DA4"/>
    <w:rsid w:val="0070124B"/>
    <w:rsid w:val="007048A1"/>
    <w:rsid w:val="007070E2"/>
    <w:rsid w:val="00721710"/>
    <w:rsid w:val="00724CF6"/>
    <w:rsid w:val="00732C4B"/>
    <w:rsid w:val="007346B1"/>
    <w:rsid w:val="00747A84"/>
    <w:rsid w:val="00753464"/>
    <w:rsid w:val="007611EF"/>
    <w:rsid w:val="0076652F"/>
    <w:rsid w:val="007741C9"/>
    <w:rsid w:val="00781212"/>
    <w:rsid w:val="0078321E"/>
    <w:rsid w:val="00787E73"/>
    <w:rsid w:val="0079384A"/>
    <w:rsid w:val="007A3530"/>
    <w:rsid w:val="007B346B"/>
    <w:rsid w:val="007D7F41"/>
    <w:rsid w:val="007E472F"/>
    <w:rsid w:val="007E6ED2"/>
    <w:rsid w:val="00830FCE"/>
    <w:rsid w:val="00842C56"/>
    <w:rsid w:val="00846721"/>
    <w:rsid w:val="008470C1"/>
    <w:rsid w:val="00850397"/>
    <w:rsid w:val="00861426"/>
    <w:rsid w:val="00865142"/>
    <w:rsid w:val="00876920"/>
    <w:rsid w:val="00885250"/>
    <w:rsid w:val="00890CA3"/>
    <w:rsid w:val="008931FA"/>
    <w:rsid w:val="00895D0A"/>
    <w:rsid w:val="008B0AF5"/>
    <w:rsid w:val="008B586B"/>
    <w:rsid w:val="008D0923"/>
    <w:rsid w:val="008E198B"/>
    <w:rsid w:val="008E43BF"/>
    <w:rsid w:val="00914670"/>
    <w:rsid w:val="00922029"/>
    <w:rsid w:val="00927C79"/>
    <w:rsid w:val="009316D3"/>
    <w:rsid w:val="00933863"/>
    <w:rsid w:val="009402E7"/>
    <w:rsid w:val="00941EB0"/>
    <w:rsid w:val="0094330F"/>
    <w:rsid w:val="009455A7"/>
    <w:rsid w:val="009808DF"/>
    <w:rsid w:val="00982430"/>
    <w:rsid w:val="00986725"/>
    <w:rsid w:val="009A1E1C"/>
    <w:rsid w:val="009A548B"/>
    <w:rsid w:val="009A6C24"/>
    <w:rsid w:val="009B053D"/>
    <w:rsid w:val="009B3D50"/>
    <w:rsid w:val="009B668E"/>
    <w:rsid w:val="009C6678"/>
    <w:rsid w:val="009D3FBD"/>
    <w:rsid w:val="009E2114"/>
    <w:rsid w:val="009F0E66"/>
    <w:rsid w:val="009F4F44"/>
    <w:rsid w:val="00A173A4"/>
    <w:rsid w:val="00A2006A"/>
    <w:rsid w:val="00A2230E"/>
    <w:rsid w:val="00A272CB"/>
    <w:rsid w:val="00A315D3"/>
    <w:rsid w:val="00A52506"/>
    <w:rsid w:val="00A534CA"/>
    <w:rsid w:val="00A869EE"/>
    <w:rsid w:val="00AB03D1"/>
    <w:rsid w:val="00AC18DF"/>
    <w:rsid w:val="00AD2C26"/>
    <w:rsid w:val="00AE50E9"/>
    <w:rsid w:val="00AF529F"/>
    <w:rsid w:val="00B00BEF"/>
    <w:rsid w:val="00B038DA"/>
    <w:rsid w:val="00B121D0"/>
    <w:rsid w:val="00B12FBB"/>
    <w:rsid w:val="00B16014"/>
    <w:rsid w:val="00B17299"/>
    <w:rsid w:val="00B73CF4"/>
    <w:rsid w:val="00B76C8F"/>
    <w:rsid w:val="00BB6C07"/>
    <w:rsid w:val="00BC2235"/>
    <w:rsid w:val="00BE0B91"/>
    <w:rsid w:val="00BE672D"/>
    <w:rsid w:val="00C00B21"/>
    <w:rsid w:val="00C12792"/>
    <w:rsid w:val="00C15E33"/>
    <w:rsid w:val="00C33B1A"/>
    <w:rsid w:val="00C34A20"/>
    <w:rsid w:val="00C54186"/>
    <w:rsid w:val="00C54548"/>
    <w:rsid w:val="00C64DC1"/>
    <w:rsid w:val="00C72EEF"/>
    <w:rsid w:val="00C76D9E"/>
    <w:rsid w:val="00C824D1"/>
    <w:rsid w:val="00C90A74"/>
    <w:rsid w:val="00C90CFA"/>
    <w:rsid w:val="00C92D2E"/>
    <w:rsid w:val="00CA2820"/>
    <w:rsid w:val="00CA55D7"/>
    <w:rsid w:val="00CA5FE3"/>
    <w:rsid w:val="00CB23BD"/>
    <w:rsid w:val="00CB2A50"/>
    <w:rsid w:val="00CB5120"/>
    <w:rsid w:val="00CD0B96"/>
    <w:rsid w:val="00CD4E76"/>
    <w:rsid w:val="00CD58D9"/>
    <w:rsid w:val="00CE0658"/>
    <w:rsid w:val="00CE55B6"/>
    <w:rsid w:val="00D12DB8"/>
    <w:rsid w:val="00D272CE"/>
    <w:rsid w:val="00D303E0"/>
    <w:rsid w:val="00D32B17"/>
    <w:rsid w:val="00D36E11"/>
    <w:rsid w:val="00D77147"/>
    <w:rsid w:val="00D82FE3"/>
    <w:rsid w:val="00D86B18"/>
    <w:rsid w:val="00D91EB9"/>
    <w:rsid w:val="00DB0964"/>
    <w:rsid w:val="00DC093A"/>
    <w:rsid w:val="00DC5DFF"/>
    <w:rsid w:val="00DC6098"/>
    <w:rsid w:val="00DD2F39"/>
    <w:rsid w:val="00DE6932"/>
    <w:rsid w:val="00DF54F4"/>
    <w:rsid w:val="00E12E2D"/>
    <w:rsid w:val="00E16DC7"/>
    <w:rsid w:val="00E32ADD"/>
    <w:rsid w:val="00E44AC9"/>
    <w:rsid w:val="00E476AC"/>
    <w:rsid w:val="00E631B0"/>
    <w:rsid w:val="00E72929"/>
    <w:rsid w:val="00E72F69"/>
    <w:rsid w:val="00E74C24"/>
    <w:rsid w:val="00E74CF6"/>
    <w:rsid w:val="00EA0E79"/>
    <w:rsid w:val="00EA4573"/>
    <w:rsid w:val="00ED01D7"/>
    <w:rsid w:val="00ED16D2"/>
    <w:rsid w:val="00EE492D"/>
    <w:rsid w:val="00EF1B38"/>
    <w:rsid w:val="00F00F83"/>
    <w:rsid w:val="00F041C7"/>
    <w:rsid w:val="00F15F5D"/>
    <w:rsid w:val="00F47357"/>
    <w:rsid w:val="00F608E6"/>
    <w:rsid w:val="00F623D4"/>
    <w:rsid w:val="00F762E3"/>
    <w:rsid w:val="00F923CD"/>
    <w:rsid w:val="00FA2A73"/>
    <w:rsid w:val="00FA4E05"/>
    <w:rsid w:val="00FB0952"/>
    <w:rsid w:val="00FB09DB"/>
    <w:rsid w:val="00FB5180"/>
    <w:rsid w:val="00FC03A4"/>
    <w:rsid w:val="00FC0678"/>
    <w:rsid w:val="00FC7DB7"/>
    <w:rsid w:val="00FD79EC"/>
    <w:rsid w:val="00FE0508"/>
    <w:rsid w:val="00FF7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D3B02"/>
  <w15:chartTrackingRefBased/>
  <w15:docId w15:val="{3337973E-D1B8-3D49-B365-66348FD0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rsid w:val="00890CA3"/>
    <w:pPr>
      <w:keepNext/>
      <w:keepLines/>
      <w:spacing w:before="200" w:after="200"/>
      <w:ind w:firstLine="0"/>
      <w:jc w:val="center"/>
      <w:outlineLvl w:val="0"/>
    </w:pPr>
    <w:rPr>
      <w:rFonts w:asciiTheme="majorHAnsi" w:eastAsiaTheme="majorEastAsia" w:hAnsiTheme="majorHAnsi" w:cstheme="majorBidi"/>
      <w:b/>
      <w:bCs/>
      <w:sz w:val="28"/>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890CA3"/>
    <w:rPr>
      <w:rFonts w:asciiTheme="majorHAnsi" w:eastAsiaTheme="majorEastAsia" w:hAnsiTheme="majorHAnsi" w:cstheme="majorBidi"/>
      <w:b/>
      <w:bCs/>
      <w:kern w:val="24"/>
      <w:sz w:val="28"/>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rsid w:val="0070124B"/>
    <w:pPr>
      <w:spacing w:before="2400"/>
      <w:ind w:firstLine="0"/>
      <w:contextualSpacing/>
      <w:jc w:val="center"/>
    </w:pPr>
    <w:rPr>
      <w:rFonts w:asciiTheme="majorHAnsi" w:eastAsiaTheme="majorEastAsia" w:hAnsiTheme="majorHAnsi" w:cstheme="majorBidi"/>
      <w:b/>
      <w:sz w:val="28"/>
    </w:rPr>
  </w:style>
  <w:style w:type="character" w:customStyle="1" w:styleId="TitleChar">
    <w:name w:val="Title Char"/>
    <w:basedOn w:val="DefaultParagraphFont"/>
    <w:link w:val="Title"/>
    <w:uiPriority w:val="1"/>
    <w:rsid w:val="0070124B"/>
    <w:rPr>
      <w:rFonts w:asciiTheme="majorHAnsi" w:eastAsiaTheme="majorEastAsia" w:hAnsiTheme="majorHAnsi" w:cstheme="majorBidi"/>
      <w:b/>
      <w:kern w:val="24"/>
      <w:sz w:val="28"/>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PageNumber">
    <w:name w:val="page number"/>
    <w:basedOn w:val="DefaultParagraphFont"/>
    <w:uiPriority w:val="99"/>
    <w:semiHidden/>
    <w:unhideWhenUsed/>
    <w:rsid w:val="007E4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uyennguyen1/Library/Containers/com.microsoft.Word/Data/Library/Application%20Support/Microsoft/Office/16.0/DTS/en-US%7bB4E748A6-2CD3-2A42-846B-8AFF565BCAD4%7d/%7b1C3F339B-DB7C-EF4C-AC63-2E478ED54342%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47271AD36ED64480BC9FBBF8FA4B6E"/>
        <w:category>
          <w:name w:val="General"/>
          <w:gallery w:val="placeholder"/>
        </w:category>
        <w:types>
          <w:type w:val="bbPlcHdr"/>
        </w:types>
        <w:behaviors>
          <w:behavior w:val="content"/>
        </w:behaviors>
        <w:guid w:val="{0FA27848-0C1C-3C46-A303-7CC9E2D7F51B}"/>
      </w:docPartPr>
      <w:docPartBody>
        <w:p w:rsidR="00941561" w:rsidRDefault="007A48F3">
          <w:pPr>
            <w:pStyle w:val="1A47271AD36ED64480BC9FBBF8FA4B6E"/>
          </w:pPr>
          <w:r>
            <w:t>[Title Here, up to 12 Words, on One to Two Lines]</w:t>
          </w:r>
        </w:p>
      </w:docPartBody>
    </w:docPart>
    <w:docPart>
      <w:docPartPr>
        <w:name w:val="6B89CCC26258B14785F392323B5C1212"/>
        <w:category>
          <w:name w:val="General"/>
          <w:gallery w:val="placeholder"/>
        </w:category>
        <w:types>
          <w:type w:val="bbPlcHdr"/>
        </w:types>
        <w:behaviors>
          <w:behavior w:val="content"/>
        </w:behaviors>
        <w:guid w:val="{5D0A3E2E-DC57-3C43-9866-76B08C12B23A}"/>
      </w:docPartPr>
      <w:docPartBody>
        <w:p w:rsidR="00941561" w:rsidRDefault="007A48F3">
          <w:pPr>
            <w:pStyle w:val="6B89CCC26258B14785F392323B5C121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F3"/>
    <w:rsid w:val="00112CDE"/>
    <w:rsid w:val="00354196"/>
    <w:rsid w:val="00397FE8"/>
    <w:rsid w:val="004113B3"/>
    <w:rsid w:val="005F0202"/>
    <w:rsid w:val="007A48F3"/>
    <w:rsid w:val="00941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7271AD36ED64480BC9FBBF8FA4B6E">
    <w:name w:val="1A47271AD36ED64480BC9FBBF8FA4B6E"/>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6B89CCC26258B14785F392323B5C1212">
    <w:name w:val="6B89CCC26258B14785F392323B5C12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18CLC2-KTPM – JAVA PROGRAMMING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796C8-EE05-AB44-9013-E402147C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{1C3F339B-DB7C-EF4C-AC63-2E478ED54342}tf10002091.dotx</Template>
  <TotalTime>77</TotalTime>
  <Pages>11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Report #2: Java IO/Databases
Your project name</dc:title>
  <dc:subject/>
  <dc:creator>Microsoft Office User</dc:creator>
  <cp:keywords/>
  <dc:description/>
  <cp:lastModifiedBy>Nguyen Thi Minh, Tuyen</cp:lastModifiedBy>
  <cp:revision>289</cp:revision>
  <dcterms:created xsi:type="dcterms:W3CDTF">2020-03-31T04:32:00Z</dcterms:created>
  <dcterms:modified xsi:type="dcterms:W3CDTF">2020-11-25T08:30:00Z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