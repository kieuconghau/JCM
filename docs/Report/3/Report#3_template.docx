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384A" w:rsidRPr="008B586B" w:rsidRDefault="00B121D0">
      <w:pPr>
        <w:pStyle w:val="Title"/>
      </w:pPr>
      <w:r>
        <w:rPr>
          <w:b w:val="0"/>
          <w:bCs/>
          <w:noProof/>
          <w:sz w:val="48"/>
          <w:szCs w:val="48"/>
        </w:rPr>
        <mc:AlternateContent>
          <mc:Choice Requires="wps">
            <w:drawing>
              <wp:anchor distT="0" distB="0" distL="114300" distR="114300" simplePos="0" relativeHeight="251659264" behindDoc="0" locked="0" layoutInCell="1" allowOverlap="1">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&#13;&#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5E0A44">
            <w:rPr>
              <w:b w:val="0"/>
              <w:bCs/>
              <w:sz w:val="48"/>
              <w:szCs w:val="48"/>
            </w:rPr>
            <w:t>3</w:t>
          </w:r>
          <w:r w:rsidR="006A5372" w:rsidRPr="008B586B">
            <w:rPr>
              <w:b w:val="0"/>
              <w:bCs/>
              <w:sz w:val="48"/>
              <w:szCs w:val="48"/>
            </w:rPr>
            <w:t xml:space="preserve">: </w:t>
          </w:r>
          <w:r w:rsidR="005E5783">
            <w:rPr>
              <w:b w:val="0"/>
              <w:bCs/>
              <w:sz w:val="48"/>
              <w:szCs w:val="48"/>
            </w:rPr>
            <w:t>G</w:t>
          </w:r>
          <w:r w:rsidR="00B75406">
            <w:rPr>
              <w:b w:val="0"/>
              <w:bCs/>
              <w:sz w:val="48"/>
              <w:szCs w:val="48"/>
            </w:rPr>
            <w:t>raphical User Interface</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18CLC2-KTPM</w:t>
      </w:r>
    </w:p>
    <w:p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4DBDEBD2" wp14:editId="0A0CBB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&#13;&#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rsidTr="006D7797">
        <w:tc>
          <w:tcPr>
            <w:tcW w:w="4675" w:type="dxa"/>
          </w:tcPr>
          <w:p w:rsidR="00B00BEF" w:rsidRPr="00586368" w:rsidRDefault="00C72EEF">
            <w:pPr>
              <w:pStyle w:val="Title2"/>
              <w:rPr>
                <w:sz w:val="28"/>
                <w:szCs w:val="28"/>
                <w:lang w:val="fr-FR"/>
              </w:rPr>
            </w:pPr>
            <w:r w:rsidRPr="00586368">
              <w:rPr>
                <w:b/>
                <w:bCs/>
                <w:sz w:val="28"/>
                <w:szCs w:val="28"/>
                <w:lang w:val="fr-FR"/>
              </w:rPr>
              <w:t>Your group</w:t>
            </w:r>
            <w:r w:rsidR="00B00BEF" w:rsidRPr="00586368">
              <w:rPr>
                <w:sz w:val="28"/>
                <w:szCs w:val="28"/>
                <w:lang w:val="fr-FR"/>
              </w:rPr>
              <w:t>:</w:t>
            </w:r>
          </w:p>
        </w:tc>
        <w:tc>
          <w:tcPr>
            <w:tcW w:w="4675" w:type="dxa"/>
          </w:tcPr>
          <w:p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rsidR="0079384A" w:rsidRPr="00BE0B91" w:rsidRDefault="0079384A">
      <w:pPr>
        <w:pStyle w:val="Title2"/>
      </w:pPr>
    </w:p>
    <w:p w:rsidR="0079384A" w:rsidRPr="00BE0B91" w:rsidRDefault="0079384A"/>
    <w:p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rsidR="0079384A" w:rsidRPr="00842C56" w:rsidRDefault="00FD79EC">
          <w:pPr>
            <w:pStyle w:val="TOCHeading"/>
            <w:rPr>
              <w:b/>
              <w:bCs/>
              <w:sz w:val="32"/>
              <w:szCs w:val="36"/>
              <w:lang w:val="fr-FR"/>
            </w:rPr>
          </w:pPr>
          <w:r w:rsidRPr="00842C56">
            <w:rPr>
              <w:b/>
              <w:bCs/>
              <w:sz w:val="32"/>
              <w:szCs w:val="36"/>
              <w:lang w:val="fr-FR"/>
            </w:rPr>
            <w:t>Table of content</w:t>
          </w:r>
        </w:p>
        <w:p w:rsidR="00E25ECE" w:rsidRDefault="00F00F83">
          <w:pPr>
            <w:pStyle w:val="TO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7210670" w:history="1">
            <w:r w:rsidR="00E25ECE" w:rsidRPr="008D4F93">
              <w:rPr>
                <w:rStyle w:val="Hyperlink"/>
                <w:noProof/>
              </w:rPr>
              <w:t>Revision History</w:t>
            </w:r>
            <w:r w:rsidR="00E25ECE">
              <w:rPr>
                <w:noProof/>
                <w:webHidden/>
              </w:rPr>
              <w:tab/>
            </w:r>
            <w:r w:rsidR="00E25ECE">
              <w:rPr>
                <w:noProof/>
                <w:webHidden/>
              </w:rPr>
              <w:fldChar w:fldCharType="begin"/>
            </w:r>
            <w:r w:rsidR="00E25ECE">
              <w:rPr>
                <w:noProof/>
                <w:webHidden/>
              </w:rPr>
              <w:instrText xml:space="preserve"> PAGEREF _Toc57210670 \h </w:instrText>
            </w:r>
            <w:r w:rsidR="00E25ECE">
              <w:rPr>
                <w:noProof/>
                <w:webHidden/>
              </w:rPr>
            </w:r>
            <w:r w:rsidR="00E25ECE">
              <w:rPr>
                <w:noProof/>
                <w:webHidden/>
              </w:rPr>
              <w:fldChar w:fldCharType="separate"/>
            </w:r>
            <w:r w:rsidR="00E25ECE">
              <w:rPr>
                <w:noProof/>
                <w:webHidden/>
              </w:rPr>
              <w:t>3</w:t>
            </w:r>
            <w:r w:rsidR="00E25ECE">
              <w:rPr>
                <w:noProof/>
                <w:webHidden/>
              </w:rPr>
              <w:fldChar w:fldCharType="end"/>
            </w:r>
          </w:hyperlink>
        </w:p>
        <w:p w:rsidR="00E25ECE" w:rsidRDefault="00E25ECE">
          <w:pPr>
            <w:pStyle w:val="TOC1"/>
            <w:tabs>
              <w:tab w:val="right" w:leader="dot" w:pos="9350"/>
            </w:tabs>
            <w:rPr>
              <w:noProof/>
              <w:kern w:val="0"/>
              <w:lang w:eastAsia="en-US"/>
            </w:rPr>
          </w:pPr>
          <w:hyperlink w:anchor="_Toc57210671" w:history="1">
            <w:r w:rsidRPr="008D4F93">
              <w:rPr>
                <w:rStyle w:val="Hyperlink"/>
                <w:noProof/>
              </w:rPr>
              <w:t>Individual Contributions Breakdown</w:t>
            </w:r>
            <w:r>
              <w:rPr>
                <w:noProof/>
                <w:webHidden/>
              </w:rPr>
              <w:tab/>
            </w:r>
            <w:r>
              <w:rPr>
                <w:noProof/>
                <w:webHidden/>
              </w:rPr>
              <w:fldChar w:fldCharType="begin"/>
            </w:r>
            <w:r>
              <w:rPr>
                <w:noProof/>
                <w:webHidden/>
              </w:rPr>
              <w:instrText xml:space="preserve"> PAGEREF _Toc57210671 \h </w:instrText>
            </w:r>
            <w:r>
              <w:rPr>
                <w:noProof/>
                <w:webHidden/>
              </w:rPr>
            </w:r>
            <w:r>
              <w:rPr>
                <w:noProof/>
                <w:webHidden/>
              </w:rPr>
              <w:fldChar w:fldCharType="separate"/>
            </w:r>
            <w:r>
              <w:rPr>
                <w:noProof/>
                <w:webHidden/>
              </w:rPr>
              <w:t>4</w:t>
            </w:r>
            <w:r>
              <w:rPr>
                <w:noProof/>
                <w:webHidden/>
              </w:rPr>
              <w:fldChar w:fldCharType="end"/>
            </w:r>
          </w:hyperlink>
        </w:p>
        <w:p w:rsidR="00E25ECE" w:rsidRDefault="00E25ECE">
          <w:pPr>
            <w:pStyle w:val="TOC1"/>
            <w:tabs>
              <w:tab w:val="right" w:leader="dot" w:pos="9350"/>
            </w:tabs>
            <w:rPr>
              <w:noProof/>
              <w:kern w:val="0"/>
              <w:lang w:eastAsia="en-US"/>
            </w:rPr>
          </w:pPr>
          <w:hyperlink w:anchor="_Toc57210672" w:history="1">
            <w:r w:rsidRPr="008D4F93">
              <w:rPr>
                <w:rStyle w:val="Hyperlink"/>
                <w:noProof/>
                <w:lang w:val="fr-FR"/>
              </w:rPr>
              <w:t>Introduction</w:t>
            </w:r>
            <w:r>
              <w:rPr>
                <w:noProof/>
                <w:webHidden/>
              </w:rPr>
              <w:tab/>
            </w:r>
            <w:r>
              <w:rPr>
                <w:noProof/>
                <w:webHidden/>
              </w:rPr>
              <w:fldChar w:fldCharType="begin"/>
            </w:r>
            <w:r>
              <w:rPr>
                <w:noProof/>
                <w:webHidden/>
              </w:rPr>
              <w:instrText xml:space="preserve"> PAGEREF _Toc57210672 \h </w:instrText>
            </w:r>
            <w:r>
              <w:rPr>
                <w:noProof/>
                <w:webHidden/>
              </w:rPr>
            </w:r>
            <w:r>
              <w:rPr>
                <w:noProof/>
                <w:webHidden/>
              </w:rPr>
              <w:fldChar w:fldCharType="separate"/>
            </w:r>
            <w:r>
              <w:rPr>
                <w:noProof/>
                <w:webHidden/>
              </w:rPr>
              <w:t>5</w:t>
            </w:r>
            <w:r>
              <w:rPr>
                <w:noProof/>
                <w:webHidden/>
              </w:rPr>
              <w:fldChar w:fldCharType="end"/>
            </w:r>
          </w:hyperlink>
        </w:p>
        <w:p w:rsidR="00E25ECE" w:rsidRDefault="00E25ECE">
          <w:pPr>
            <w:pStyle w:val="TOC1"/>
            <w:tabs>
              <w:tab w:val="right" w:leader="dot" w:pos="9350"/>
            </w:tabs>
            <w:rPr>
              <w:noProof/>
              <w:kern w:val="0"/>
              <w:lang w:eastAsia="en-US"/>
            </w:rPr>
          </w:pPr>
          <w:hyperlink w:anchor="_Toc57210673" w:history="1">
            <w:r w:rsidRPr="008D4F93">
              <w:rPr>
                <w:rStyle w:val="Hyperlink"/>
                <w:noProof/>
              </w:rPr>
              <w:t>Analysis and design</w:t>
            </w:r>
            <w:r>
              <w:rPr>
                <w:noProof/>
                <w:webHidden/>
              </w:rPr>
              <w:tab/>
            </w:r>
            <w:r>
              <w:rPr>
                <w:noProof/>
                <w:webHidden/>
              </w:rPr>
              <w:fldChar w:fldCharType="begin"/>
            </w:r>
            <w:r>
              <w:rPr>
                <w:noProof/>
                <w:webHidden/>
              </w:rPr>
              <w:instrText xml:space="preserve"> PAGEREF _Toc57210673 \h </w:instrText>
            </w:r>
            <w:r>
              <w:rPr>
                <w:noProof/>
                <w:webHidden/>
              </w:rPr>
            </w:r>
            <w:r>
              <w:rPr>
                <w:noProof/>
                <w:webHidden/>
              </w:rPr>
              <w:fldChar w:fldCharType="separate"/>
            </w:r>
            <w:r>
              <w:rPr>
                <w:noProof/>
                <w:webHidden/>
              </w:rPr>
              <w:t>6</w:t>
            </w:r>
            <w:r>
              <w:rPr>
                <w:noProof/>
                <w:webHidden/>
              </w:rPr>
              <w:fldChar w:fldCharType="end"/>
            </w:r>
          </w:hyperlink>
        </w:p>
        <w:p w:rsidR="00E25ECE" w:rsidRDefault="00E25ECE">
          <w:pPr>
            <w:pStyle w:val="TOC1"/>
            <w:tabs>
              <w:tab w:val="right" w:leader="dot" w:pos="9350"/>
            </w:tabs>
            <w:rPr>
              <w:noProof/>
              <w:kern w:val="0"/>
              <w:lang w:eastAsia="en-US"/>
            </w:rPr>
          </w:pPr>
          <w:hyperlink w:anchor="_Toc57210674" w:history="1">
            <w:r w:rsidRPr="008D4F93">
              <w:rPr>
                <w:rStyle w:val="Hyperlink"/>
                <w:noProof/>
              </w:rPr>
              <w:t>Implementation</w:t>
            </w:r>
            <w:r>
              <w:rPr>
                <w:noProof/>
                <w:webHidden/>
              </w:rPr>
              <w:tab/>
            </w:r>
            <w:r>
              <w:rPr>
                <w:noProof/>
                <w:webHidden/>
              </w:rPr>
              <w:fldChar w:fldCharType="begin"/>
            </w:r>
            <w:r>
              <w:rPr>
                <w:noProof/>
                <w:webHidden/>
              </w:rPr>
              <w:instrText xml:space="preserve"> PAGEREF _Toc57210674 \h </w:instrText>
            </w:r>
            <w:r>
              <w:rPr>
                <w:noProof/>
                <w:webHidden/>
              </w:rPr>
            </w:r>
            <w:r>
              <w:rPr>
                <w:noProof/>
                <w:webHidden/>
              </w:rPr>
              <w:fldChar w:fldCharType="separate"/>
            </w:r>
            <w:r>
              <w:rPr>
                <w:noProof/>
                <w:webHidden/>
              </w:rPr>
              <w:t>7</w:t>
            </w:r>
            <w:r>
              <w:rPr>
                <w:noProof/>
                <w:webHidden/>
              </w:rPr>
              <w:fldChar w:fldCharType="end"/>
            </w:r>
          </w:hyperlink>
        </w:p>
        <w:p w:rsidR="00E25ECE" w:rsidRDefault="00E25ECE">
          <w:pPr>
            <w:pStyle w:val="TOC1"/>
            <w:tabs>
              <w:tab w:val="right" w:leader="dot" w:pos="9350"/>
            </w:tabs>
            <w:rPr>
              <w:noProof/>
              <w:kern w:val="0"/>
              <w:lang w:eastAsia="en-US"/>
            </w:rPr>
          </w:pPr>
          <w:hyperlink w:anchor="_Toc57210675" w:history="1">
            <w:r w:rsidRPr="008D4F93">
              <w:rPr>
                <w:rStyle w:val="Hyperlink"/>
                <w:noProof/>
              </w:rPr>
              <w:t>Demonstration</w:t>
            </w:r>
            <w:r>
              <w:rPr>
                <w:noProof/>
                <w:webHidden/>
              </w:rPr>
              <w:tab/>
            </w:r>
            <w:r>
              <w:rPr>
                <w:noProof/>
                <w:webHidden/>
              </w:rPr>
              <w:fldChar w:fldCharType="begin"/>
            </w:r>
            <w:r>
              <w:rPr>
                <w:noProof/>
                <w:webHidden/>
              </w:rPr>
              <w:instrText xml:space="preserve"> PAGEREF _Toc57210675 \h </w:instrText>
            </w:r>
            <w:r>
              <w:rPr>
                <w:noProof/>
                <w:webHidden/>
              </w:rPr>
            </w:r>
            <w:r>
              <w:rPr>
                <w:noProof/>
                <w:webHidden/>
              </w:rPr>
              <w:fldChar w:fldCharType="separate"/>
            </w:r>
            <w:r>
              <w:rPr>
                <w:noProof/>
                <w:webHidden/>
              </w:rPr>
              <w:t>8</w:t>
            </w:r>
            <w:r>
              <w:rPr>
                <w:noProof/>
                <w:webHidden/>
              </w:rPr>
              <w:fldChar w:fldCharType="end"/>
            </w:r>
          </w:hyperlink>
        </w:p>
        <w:p w:rsidR="00E25ECE" w:rsidRDefault="00E25ECE">
          <w:pPr>
            <w:pStyle w:val="TOC1"/>
            <w:tabs>
              <w:tab w:val="right" w:leader="dot" w:pos="9350"/>
            </w:tabs>
            <w:rPr>
              <w:noProof/>
              <w:kern w:val="0"/>
              <w:lang w:eastAsia="en-US"/>
            </w:rPr>
          </w:pPr>
          <w:hyperlink w:anchor="_Toc57210676" w:history="1">
            <w:r w:rsidRPr="008D4F93">
              <w:rPr>
                <w:rStyle w:val="Hyperlink"/>
                <w:noProof/>
              </w:rPr>
              <w:t>Result</w:t>
            </w:r>
            <w:r>
              <w:rPr>
                <w:noProof/>
                <w:webHidden/>
              </w:rPr>
              <w:tab/>
            </w:r>
            <w:r>
              <w:rPr>
                <w:noProof/>
                <w:webHidden/>
              </w:rPr>
              <w:fldChar w:fldCharType="begin"/>
            </w:r>
            <w:r>
              <w:rPr>
                <w:noProof/>
                <w:webHidden/>
              </w:rPr>
              <w:instrText xml:space="preserve"> PAGEREF _Toc57210676 \h </w:instrText>
            </w:r>
            <w:r>
              <w:rPr>
                <w:noProof/>
                <w:webHidden/>
              </w:rPr>
            </w:r>
            <w:r>
              <w:rPr>
                <w:noProof/>
                <w:webHidden/>
              </w:rPr>
              <w:fldChar w:fldCharType="separate"/>
            </w:r>
            <w:r>
              <w:rPr>
                <w:noProof/>
                <w:webHidden/>
              </w:rPr>
              <w:t>9</w:t>
            </w:r>
            <w:r>
              <w:rPr>
                <w:noProof/>
                <w:webHidden/>
              </w:rPr>
              <w:fldChar w:fldCharType="end"/>
            </w:r>
          </w:hyperlink>
        </w:p>
        <w:p w:rsidR="00E25ECE" w:rsidRDefault="00E25ECE">
          <w:pPr>
            <w:pStyle w:val="TOC1"/>
            <w:tabs>
              <w:tab w:val="right" w:leader="dot" w:pos="9350"/>
            </w:tabs>
            <w:rPr>
              <w:noProof/>
              <w:kern w:val="0"/>
              <w:lang w:eastAsia="en-US"/>
            </w:rPr>
          </w:pPr>
          <w:hyperlink w:anchor="_Toc57210677" w:history="1">
            <w:r w:rsidRPr="008D4F93">
              <w:rPr>
                <w:rStyle w:val="Hyperlink"/>
                <w:noProof/>
              </w:rPr>
              <w:t>Plan</w:t>
            </w:r>
            <w:r>
              <w:rPr>
                <w:noProof/>
                <w:webHidden/>
              </w:rPr>
              <w:tab/>
            </w:r>
            <w:r>
              <w:rPr>
                <w:noProof/>
                <w:webHidden/>
              </w:rPr>
              <w:fldChar w:fldCharType="begin"/>
            </w:r>
            <w:r>
              <w:rPr>
                <w:noProof/>
                <w:webHidden/>
              </w:rPr>
              <w:instrText xml:space="preserve"> PAGEREF _Toc57210677 \h </w:instrText>
            </w:r>
            <w:r>
              <w:rPr>
                <w:noProof/>
                <w:webHidden/>
              </w:rPr>
            </w:r>
            <w:r>
              <w:rPr>
                <w:noProof/>
                <w:webHidden/>
              </w:rPr>
              <w:fldChar w:fldCharType="separate"/>
            </w:r>
            <w:r>
              <w:rPr>
                <w:noProof/>
                <w:webHidden/>
              </w:rPr>
              <w:t>10</w:t>
            </w:r>
            <w:r>
              <w:rPr>
                <w:noProof/>
                <w:webHidden/>
              </w:rPr>
              <w:fldChar w:fldCharType="end"/>
            </w:r>
          </w:hyperlink>
        </w:p>
        <w:p w:rsidR="00E25ECE" w:rsidRDefault="00E25ECE">
          <w:pPr>
            <w:pStyle w:val="TOC1"/>
            <w:tabs>
              <w:tab w:val="right" w:leader="dot" w:pos="9350"/>
            </w:tabs>
            <w:rPr>
              <w:noProof/>
              <w:kern w:val="0"/>
              <w:lang w:eastAsia="en-US"/>
            </w:rPr>
          </w:pPr>
          <w:hyperlink w:anchor="_Toc57210678" w:history="1">
            <w:r w:rsidRPr="008D4F93">
              <w:rPr>
                <w:rStyle w:val="Hyperlink"/>
                <w:noProof/>
              </w:rPr>
              <w:t>References</w:t>
            </w:r>
            <w:r>
              <w:rPr>
                <w:noProof/>
                <w:webHidden/>
              </w:rPr>
              <w:tab/>
            </w:r>
            <w:r>
              <w:rPr>
                <w:noProof/>
                <w:webHidden/>
              </w:rPr>
              <w:fldChar w:fldCharType="begin"/>
            </w:r>
            <w:r>
              <w:rPr>
                <w:noProof/>
                <w:webHidden/>
              </w:rPr>
              <w:instrText xml:space="preserve"> PAGEREF _Toc57210678 \h </w:instrText>
            </w:r>
            <w:r>
              <w:rPr>
                <w:noProof/>
                <w:webHidden/>
              </w:rPr>
            </w:r>
            <w:r>
              <w:rPr>
                <w:noProof/>
                <w:webHidden/>
              </w:rPr>
              <w:fldChar w:fldCharType="separate"/>
            </w:r>
            <w:r>
              <w:rPr>
                <w:noProof/>
                <w:webHidden/>
              </w:rPr>
              <w:t>11</w:t>
            </w:r>
            <w:r>
              <w:rPr>
                <w:noProof/>
                <w:webHidden/>
              </w:rPr>
              <w:fldChar w:fldCharType="end"/>
            </w:r>
          </w:hyperlink>
        </w:p>
        <w:p w:rsidR="0079384A" w:rsidRPr="009C6678" w:rsidRDefault="00F00F83">
          <w:pPr>
            <w:ind w:firstLine="0"/>
            <w:rPr>
              <w:lang w:val="fr-FR"/>
            </w:rPr>
          </w:pPr>
          <w:r w:rsidRPr="009C6678">
            <w:rPr>
              <w:b/>
              <w:bCs/>
              <w:noProof/>
              <w:lang w:val="fr-FR"/>
            </w:rPr>
            <w:fldChar w:fldCharType="end"/>
          </w:r>
        </w:p>
      </w:sdtContent>
    </w:sdt>
    <w:p w:rsidR="0070124B" w:rsidRPr="009C6678" w:rsidRDefault="0070124B">
      <w:pPr>
        <w:rPr>
          <w:rFonts w:asciiTheme="majorHAnsi" w:eastAsiaTheme="majorEastAsia" w:hAnsiTheme="majorHAnsi" w:cstheme="majorBidi"/>
          <w:lang w:val="fr-FR"/>
        </w:rPr>
      </w:pPr>
      <w:r w:rsidRPr="009C6678">
        <w:rPr>
          <w:lang w:val="fr-FR"/>
        </w:rPr>
        <w:br w:type="page"/>
      </w:r>
    </w:p>
    <w:p w:rsidR="0079384A" w:rsidRPr="005E7F7B" w:rsidRDefault="00FE0508" w:rsidP="00ED01D7">
      <w:pPr>
        <w:pStyle w:val="Heading1"/>
      </w:pPr>
      <w:bookmarkStart w:id="0" w:name="_Toc57210670"/>
      <w:r w:rsidRPr="005E7F7B">
        <w:lastRenderedPageBreak/>
        <w:t>Revision History</w:t>
      </w:r>
      <w:bookmarkEnd w:id="0"/>
    </w:p>
    <w:p w:rsidR="0070124B" w:rsidRPr="000B72C0" w:rsidRDefault="00C824D1" w:rsidP="00C824D1">
      <w:pPr>
        <w:pStyle w:val="NoSpacing"/>
      </w:pPr>
      <w:r w:rsidRPr="000B72C0">
        <w:t>[</w:t>
      </w:r>
      <w:r w:rsidR="000B72C0" w:rsidRPr="000B72C0">
        <w:rPr>
          <w:i/>
          <w:iCs/>
        </w:rPr>
        <w:t>Provide in this section a revision history table. A such sample table is given below</w:t>
      </w:r>
      <w:r w:rsidRPr="000B72C0">
        <w:t>]</w:t>
      </w:r>
    </w:p>
    <w:tbl>
      <w:tblPr>
        <w:tblStyle w:val="TableGrid"/>
        <w:tblW w:w="0" w:type="auto"/>
        <w:tblLook w:val="04A0" w:firstRow="1" w:lastRow="0" w:firstColumn="1" w:lastColumn="0" w:noHBand="0" w:noVBand="1"/>
      </w:tblPr>
      <w:tblGrid>
        <w:gridCol w:w="2286"/>
        <w:gridCol w:w="2246"/>
        <w:gridCol w:w="2147"/>
        <w:gridCol w:w="1996"/>
      </w:tblGrid>
      <w:tr w:rsidR="002A74F7" w:rsidRPr="00983862" w:rsidTr="00735782">
        <w:trPr>
          <w:trHeight w:val="288"/>
        </w:trPr>
        <w:tc>
          <w:tcPr>
            <w:tcW w:w="2286" w:type="dxa"/>
          </w:tcPr>
          <w:p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rsidTr="00735782">
        <w:trPr>
          <w:trHeight w:val="288"/>
        </w:trPr>
        <w:tc>
          <w:tcPr>
            <w:tcW w:w="2286" w:type="dxa"/>
          </w:tcPr>
          <w:p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rsidTr="00735782">
        <w:trPr>
          <w:trHeight w:val="288"/>
        </w:trPr>
        <w:tc>
          <w:tcPr>
            <w:tcW w:w="2286" w:type="dxa"/>
          </w:tcPr>
          <w:p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rsidR="002A74F7" w:rsidRDefault="002A74F7" w:rsidP="00C76D9E">
            <w:pPr>
              <w:spacing w:before="100" w:beforeAutospacing="1" w:after="100" w:afterAutospacing="1"/>
              <w:ind w:firstLine="0"/>
              <w:rPr>
                <w:rFonts w:ascii="Arial" w:hAnsi="Arial" w:cs="Arial"/>
                <w:color w:val="0000FF"/>
                <w:sz w:val="22"/>
                <w:szCs w:val="22"/>
                <w:lang w:val="vi-VN"/>
              </w:rPr>
            </w:pPr>
          </w:p>
        </w:tc>
      </w:tr>
    </w:tbl>
    <w:p w:rsidR="0070124B" w:rsidRPr="009C6678" w:rsidRDefault="0070124B" w:rsidP="00C824D1">
      <w:pPr>
        <w:pStyle w:val="NoSpacing"/>
        <w:rPr>
          <w:lang w:val="fr-FR"/>
        </w:rPr>
      </w:pPr>
    </w:p>
    <w:p w:rsidR="00D20B3C" w:rsidRDefault="0070124B">
      <w:pPr>
        <w:rPr>
          <w:lang w:val="fr-FR"/>
        </w:rPr>
      </w:pPr>
      <w:r w:rsidRPr="009C6678">
        <w:rPr>
          <w:lang w:val="fr-FR"/>
        </w:rPr>
        <w:br w:type="page"/>
      </w:r>
    </w:p>
    <w:p w:rsidR="00D20B3C" w:rsidRPr="006A2655" w:rsidRDefault="00D20B3C" w:rsidP="00D20B3C">
      <w:pPr>
        <w:pStyle w:val="Heading1"/>
      </w:pPr>
      <w:bookmarkStart w:id="1" w:name="_Toc57210616"/>
      <w:bookmarkStart w:id="2" w:name="_Toc57210671"/>
      <w:r w:rsidRPr="0016796E">
        <w:lastRenderedPageBreak/>
        <w:t>Individual Contributions Breakdown</w:t>
      </w:r>
      <w:bookmarkEnd w:id="1"/>
      <w:bookmarkEnd w:id="2"/>
    </w:p>
    <w:p w:rsidR="00D20B3C" w:rsidRPr="006A2655" w:rsidRDefault="00D20B3C" w:rsidP="00D20B3C">
      <w:pPr>
        <w:jc w:val="both"/>
        <w:rPr>
          <w:rStyle w:val="Emphasis"/>
        </w:rPr>
      </w:pPr>
      <w:r w:rsidRPr="006A2655">
        <w:rPr>
          <w:rStyle w:val="Emphasis"/>
        </w:rPr>
        <w:t>[ The contributions breakdown must contain the responsibility matrix and responsibility allocation chart. Each student should provide an itemized list of his or her contributions to components of the report.</w:t>
      </w:r>
    </w:p>
    <w:p w:rsidR="00D20B3C" w:rsidRPr="006A2655" w:rsidRDefault="00D20B3C" w:rsidP="00D20B3C">
      <w:pPr>
        <w:jc w:val="both"/>
        <w:rPr>
          <w:rStyle w:val="Emphasis"/>
        </w:rPr>
      </w:pPr>
      <w:r w:rsidRPr="006A2655">
        <w:rPr>
          <w:rStyle w:val="Emphasis"/>
        </w:rPr>
        <w:t xml:space="preserve">If several students contributed to a particular component, quantify, as a percentage, each student’s contribution this component. </w:t>
      </w:r>
    </w:p>
    <w:p w:rsidR="00D20B3C" w:rsidRDefault="00D20B3C" w:rsidP="00D20B3C">
      <w:pPr>
        <w:rPr>
          <w:rStyle w:val="Emphasis"/>
        </w:rPr>
      </w:pPr>
      <w:r w:rsidRPr="006A2655">
        <w:rPr>
          <w:rStyle w:val="Emphasis"/>
        </w:rPr>
        <w:t>If you find it unnecessary and tedious to quantify details of your work, and if all team members agree that everyone genuinely contributed to the success of their project, it is acceptable that you just write “All team members contributed equally” instead of a detailed breakdown. ]</w:t>
      </w:r>
    </w:p>
    <w:p w:rsidR="00D20B3C" w:rsidRPr="006A2655" w:rsidRDefault="00D20B3C" w:rsidP="00D20B3C"/>
    <w:p w:rsidR="0070124B" w:rsidRPr="00D20B3C" w:rsidRDefault="0070124B">
      <w:pPr>
        <w:rPr>
          <w:kern w:val="0"/>
        </w:rPr>
      </w:pPr>
    </w:p>
    <w:p w:rsidR="00D20B3C" w:rsidRDefault="00D20B3C">
      <w:pPr>
        <w:rPr>
          <w:rFonts w:asciiTheme="majorHAnsi" w:eastAsiaTheme="majorEastAsia" w:hAnsiTheme="majorHAnsi" w:cstheme="majorBidi"/>
          <w:b/>
          <w:bCs/>
          <w:sz w:val="28"/>
          <w:lang w:val="fr-FR"/>
        </w:rPr>
      </w:pPr>
      <w:r>
        <w:rPr>
          <w:lang w:val="fr-FR"/>
        </w:rPr>
        <w:br w:type="page"/>
      </w:r>
    </w:p>
    <w:p w:rsidR="0070124B" w:rsidRPr="009C6678" w:rsidRDefault="005E1DF4" w:rsidP="00ED01D7">
      <w:pPr>
        <w:pStyle w:val="Heading1"/>
        <w:rPr>
          <w:lang w:val="fr-FR"/>
        </w:rPr>
      </w:pPr>
      <w:bookmarkStart w:id="3" w:name="_Toc57210672"/>
      <w:r>
        <w:rPr>
          <w:lang w:val="fr-FR"/>
        </w:rPr>
        <w:lastRenderedPageBreak/>
        <w:t>Introduction</w:t>
      </w:r>
      <w:bookmarkEnd w:id="3"/>
    </w:p>
    <w:p w:rsidR="00CA2820" w:rsidRPr="007B346B" w:rsidRDefault="0070124B" w:rsidP="00B75E81">
      <w:pPr>
        <w:pStyle w:val="NoSpacing"/>
        <w:jc w:val="both"/>
        <w:rPr>
          <w:i/>
          <w:iCs/>
        </w:rPr>
      </w:pPr>
      <w:r w:rsidRPr="00876920">
        <w:rPr>
          <w:i/>
          <w:iCs/>
        </w:rPr>
        <w:t>[</w:t>
      </w:r>
      <w:r w:rsidR="00FF6F9F">
        <w:rPr>
          <w:i/>
          <w:iCs/>
        </w:rPr>
        <w:t xml:space="preserve"> </w:t>
      </w:r>
      <w:r w:rsidR="00B73CF4" w:rsidRPr="00876920">
        <w:rPr>
          <w:i/>
          <w:iCs/>
        </w:rPr>
        <w:t xml:space="preserve">You present </w:t>
      </w:r>
      <w:r w:rsidR="00876920" w:rsidRPr="00876920">
        <w:rPr>
          <w:i/>
          <w:iCs/>
        </w:rPr>
        <w:t xml:space="preserve">in this section </w:t>
      </w:r>
      <w:r w:rsidR="00876920">
        <w:rPr>
          <w:i/>
          <w:iCs/>
        </w:rPr>
        <w:t>t</w:t>
      </w:r>
      <w:r w:rsidR="00876920" w:rsidRPr="00876920">
        <w:rPr>
          <w:i/>
          <w:iCs/>
        </w:rPr>
        <w:t xml:space="preserve">he </w:t>
      </w:r>
      <w:r w:rsidR="00CD4E76" w:rsidRPr="00CD4E76">
        <w:rPr>
          <w:i/>
          <w:iCs/>
        </w:rPr>
        <w:t xml:space="preserve">the purpose of your report, </w:t>
      </w:r>
      <w:r w:rsidR="00FF6F9F" w:rsidRPr="00FF6F9F">
        <w:rPr>
          <w:i/>
          <w:iCs/>
        </w:rPr>
        <w:t xml:space="preserve">explain how you </w:t>
      </w:r>
      <w:r w:rsidR="00FF6F9F">
        <w:rPr>
          <w:i/>
          <w:iCs/>
        </w:rPr>
        <w:t>design</w:t>
      </w:r>
      <w:r w:rsidR="00FF6F9F" w:rsidRPr="00FF6F9F">
        <w:rPr>
          <w:i/>
          <w:iCs/>
        </w:rPr>
        <w:t xml:space="preserve"> the graphical </w:t>
      </w:r>
      <w:r w:rsidR="00984DE9">
        <w:rPr>
          <w:i/>
          <w:iCs/>
        </w:rPr>
        <w:t xml:space="preserve">user </w:t>
      </w:r>
      <w:r w:rsidR="00FF6F9F" w:rsidRPr="00FF6F9F">
        <w:rPr>
          <w:i/>
          <w:iCs/>
        </w:rPr>
        <w:t xml:space="preserve">interface, tools used, the characteristics of your application (a simple application, a simulator or a graphical game, etc.). From these characteristics, give requirements for the graphical </w:t>
      </w:r>
      <w:r w:rsidR="00CE253D">
        <w:rPr>
          <w:i/>
          <w:iCs/>
        </w:rPr>
        <w:t xml:space="preserve">user </w:t>
      </w:r>
      <w:r w:rsidR="00FF6F9F" w:rsidRPr="00FF6F9F">
        <w:rPr>
          <w:i/>
          <w:iCs/>
        </w:rPr>
        <w:t>interface</w:t>
      </w:r>
      <w:r w:rsidR="00B75E81">
        <w:rPr>
          <w:i/>
          <w:iCs/>
        </w:rPr>
        <w:t xml:space="preserve"> </w:t>
      </w:r>
      <w:r w:rsidRPr="007B346B">
        <w:rPr>
          <w:i/>
          <w:iCs/>
        </w:rPr>
        <w:t>]</w:t>
      </w:r>
    </w:p>
    <w:p w:rsidR="007B346B" w:rsidRPr="00982430" w:rsidRDefault="007B346B" w:rsidP="00FC7DB7">
      <w:pPr>
        <w:pStyle w:val="NoSpacing"/>
      </w:pPr>
    </w:p>
    <w:p w:rsidR="00ED01D7" w:rsidRPr="00664FDF" w:rsidRDefault="00ED01D7" w:rsidP="00C824D1">
      <w:pPr>
        <w:pStyle w:val="NoSpacing"/>
      </w:pPr>
    </w:p>
    <w:p w:rsidR="00ED01D7" w:rsidRPr="00664FDF" w:rsidRDefault="00ED01D7">
      <w:pPr>
        <w:rPr>
          <w:kern w:val="0"/>
        </w:rPr>
      </w:pPr>
      <w:r w:rsidRPr="00664FDF">
        <w:br w:type="page"/>
      </w:r>
    </w:p>
    <w:p w:rsidR="00ED01D7" w:rsidRPr="00664FDF" w:rsidRDefault="00C34A20" w:rsidP="00294783">
      <w:pPr>
        <w:pStyle w:val="Heading1"/>
      </w:pPr>
      <w:bookmarkStart w:id="4" w:name="_Toc57210673"/>
      <w:r w:rsidRPr="00664FDF">
        <w:lastRenderedPageBreak/>
        <w:t>Analysis and design</w:t>
      </w:r>
      <w:bookmarkEnd w:id="4"/>
    </w:p>
    <w:p w:rsidR="002B04D1" w:rsidRDefault="004119AC" w:rsidP="00A943A9">
      <w:pPr>
        <w:pStyle w:val="NoSpacing"/>
        <w:jc w:val="both"/>
        <w:rPr>
          <w:i/>
          <w:iCs/>
        </w:rPr>
      </w:pPr>
      <w:r w:rsidRPr="00D32B17">
        <w:rPr>
          <w:i/>
          <w:iCs/>
        </w:rPr>
        <w:t>[</w:t>
      </w:r>
      <w:r w:rsidR="00D32B17" w:rsidRPr="00D32B17">
        <w:rPr>
          <w:i/>
          <w:iCs/>
        </w:rPr>
        <w:t xml:space="preserve"> </w:t>
      </w:r>
      <w:r w:rsidR="00497B2D" w:rsidRPr="00497B2D">
        <w:rPr>
          <w:i/>
          <w:iCs/>
        </w:rPr>
        <w:t>Present here the screens</w:t>
      </w:r>
      <w:r w:rsidR="00A36487">
        <w:rPr>
          <w:i/>
          <w:iCs/>
        </w:rPr>
        <w:t xml:space="preserve"> to design</w:t>
      </w:r>
      <w:r w:rsidR="00497B2D" w:rsidRPr="00497B2D">
        <w:rPr>
          <w:i/>
          <w:iCs/>
        </w:rPr>
        <w:t>, the relationship between these screens and calculate the total cost to access a feature</w:t>
      </w:r>
      <w:r w:rsidR="00721019">
        <w:rPr>
          <w:i/>
          <w:iCs/>
        </w:rPr>
        <w:t xml:space="preserve"> (</w:t>
      </w:r>
      <w:r w:rsidR="006874EE">
        <w:rPr>
          <w:i/>
          <w:iCs/>
        </w:rPr>
        <w:t>It means that you count the number of button clicks, the number of screen that a user need to do to finish their tasks</w:t>
      </w:r>
      <w:r w:rsidR="00721019">
        <w:rPr>
          <w:i/>
          <w:iCs/>
        </w:rPr>
        <w:t>)</w:t>
      </w:r>
      <w:r w:rsidR="00497B2D" w:rsidRPr="00497B2D">
        <w:rPr>
          <w:i/>
          <w:iCs/>
        </w:rPr>
        <w:t xml:space="preserve">. You can use wireframe to </w:t>
      </w:r>
      <w:r w:rsidR="005A7885">
        <w:rPr>
          <w:i/>
          <w:iCs/>
        </w:rPr>
        <w:t>represent the</w:t>
      </w:r>
      <w:r w:rsidR="00FB4B93">
        <w:rPr>
          <w:i/>
          <w:iCs/>
        </w:rPr>
        <w:t xml:space="preserve"> screens</w:t>
      </w:r>
      <w:r w:rsidR="002964D7">
        <w:rPr>
          <w:i/>
          <w:iCs/>
        </w:rPr>
        <w:t xml:space="preserve"> </w:t>
      </w:r>
      <w:r w:rsidR="00497B2D" w:rsidRPr="00497B2D">
        <w:rPr>
          <w:i/>
          <w:iCs/>
        </w:rPr>
        <w:t>]</w:t>
      </w:r>
    </w:p>
    <w:p w:rsidR="00A943A9" w:rsidRPr="00A943A9" w:rsidRDefault="00A943A9" w:rsidP="00A943A9">
      <w:pPr>
        <w:pStyle w:val="NoSpacing"/>
        <w:jc w:val="both"/>
      </w:pPr>
    </w:p>
    <w:p w:rsidR="00464DE2" w:rsidRPr="00E476AC" w:rsidRDefault="00464DE2">
      <w:pPr>
        <w:rPr>
          <w:rFonts w:asciiTheme="majorHAnsi" w:eastAsiaTheme="majorEastAsia" w:hAnsiTheme="majorHAnsi" w:cstheme="majorBidi"/>
          <w:b/>
          <w:bCs/>
          <w:sz w:val="28"/>
        </w:rPr>
      </w:pPr>
      <w:r w:rsidRPr="00E476AC">
        <w:br w:type="page"/>
      </w:r>
    </w:p>
    <w:p w:rsidR="00ED01D7" w:rsidRPr="002B6706" w:rsidRDefault="00EE492D" w:rsidP="00EE492D">
      <w:pPr>
        <w:pStyle w:val="Heading1"/>
      </w:pPr>
      <w:bookmarkStart w:id="5" w:name="_Toc57210674"/>
      <w:r w:rsidRPr="002B6706">
        <w:lastRenderedPageBreak/>
        <w:t>Impl</w:t>
      </w:r>
      <w:r w:rsidR="0004725E" w:rsidRPr="002B6706">
        <w:t>e</w:t>
      </w:r>
      <w:r w:rsidRPr="002B6706">
        <w:t>mentation</w:t>
      </w:r>
      <w:bookmarkEnd w:id="5"/>
    </w:p>
    <w:p w:rsidR="00EE492D" w:rsidRPr="00657164" w:rsidRDefault="00EE492D" w:rsidP="00DE6932">
      <w:pPr>
        <w:ind w:firstLine="0"/>
        <w:rPr>
          <w:i/>
          <w:iCs/>
          <w:lang w:val="vi-VN"/>
        </w:rPr>
      </w:pPr>
      <w:r w:rsidRPr="00191065">
        <w:rPr>
          <w:i/>
          <w:iCs/>
        </w:rPr>
        <w:t>[</w:t>
      </w:r>
      <w:r w:rsidR="00C15E33">
        <w:rPr>
          <w:i/>
          <w:iCs/>
          <w:lang w:val="vi-VN"/>
        </w:rPr>
        <w:t xml:space="preserve"> </w:t>
      </w:r>
      <w:r w:rsidR="00C15E33">
        <w:rPr>
          <w:i/>
          <w:iCs/>
        </w:rPr>
        <w:t>Explain</w:t>
      </w:r>
      <w:r w:rsidR="00C15E33" w:rsidRPr="00C15E33">
        <w:rPr>
          <w:i/>
          <w:iCs/>
          <w:lang w:val="vi-VN"/>
        </w:rPr>
        <w:t xml:space="preserve"> </w:t>
      </w:r>
      <w:r w:rsidR="00CD58D9">
        <w:rPr>
          <w:i/>
          <w:iCs/>
        </w:rPr>
        <w:t>in this section</w:t>
      </w:r>
      <w:r w:rsidR="00C15E33" w:rsidRPr="00C15E33">
        <w:rPr>
          <w:i/>
          <w:iCs/>
          <w:lang w:val="vi-VN"/>
        </w:rPr>
        <w:t xml:space="preserve"> how </w:t>
      </w:r>
      <w:r w:rsidR="004948B9" w:rsidRPr="004948B9">
        <w:rPr>
          <w:i/>
          <w:iCs/>
          <w:lang w:val="vi-VN"/>
        </w:rPr>
        <w:t xml:space="preserve">to transfer what you </w:t>
      </w:r>
      <w:r w:rsidR="00374165">
        <w:rPr>
          <w:i/>
          <w:iCs/>
        </w:rPr>
        <w:t>designed</w:t>
      </w:r>
      <w:r w:rsidR="004948B9" w:rsidRPr="004948B9">
        <w:rPr>
          <w:i/>
          <w:iCs/>
          <w:lang w:val="vi-VN"/>
        </w:rPr>
        <w:t xml:space="preserve"> in the previous </w:t>
      </w:r>
      <w:r w:rsidR="00E922B6">
        <w:rPr>
          <w:i/>
          <w:iCs/>
        </w:rPr>
        <w:t>section</w:t>
      </w:r>
      <w:r w:rsidR="004948B9" w:rsidRPr="004948B9">
        <w:rPr>
          <w:i/>
          <w:iCs/>
          <w:lang w:val="vi-VN"/>
        </w:rPr>
        <w:t xml:space="preserve"> using Java]</w:t>
      </w:r>
    </w:p>
    <w:p w:rsidR="00FC03A4" w:rsidRPr="005759E7" w:rsidRDefault="00FC03A4" w:rsidP="00CA2820"/>
    <w:p w:rsidR="009B053D" w:rsidRPr="005759E7" w:rsidRDefault="009B053D">
      <w:r w:rsidRPr="005759E7">
        <w:br w:type="page"/>
      </w:r>
    </w:p>
    <w:p w:rsidR="004F370E" w:rsidRPr="00482CD2" w:rsidRDefault="00482CD2" w:rsidP="004F370E">
      <w:pPr>
        <w:pStyle w:val="Heading1"/>
      </w:pPr>
      <w:bookmarkStart w:id="6" w:name="_Toc57210675"/>
      <w:r>
        <w:lastRenderedPageBreak/>
        <w:t>Demonstration</w:t>
      </w:r>
      <w:bookmarkEnd w:id="6"/>
    </w:p>
    <w:p w:rsidR="007E6ED2" w:rsidRDefault="004F370E" w:rsidP="00AC7F36">
      <w:pPr>
        <w:rPr>
          <w:i/>
          <w:iCs/>
          <w:lang w:val="vi-VN"/>
        </w:rPr>
      </w:pPr>
      <w:r w:rsidRPr="00DB0A93">
        <w:rPr>
          <w:i/>
          <w:iCs/>
          <w:lang w:val="vi-VN"/>
        </w:rPr>
        <w:t>[</w:t>
      </w:r>
      <w:r w:rsidR="005E4E24">
        <w:rPr>
          <w:i/>
          <w:iCs/>
        </w:rPr>
        <w:t xml:space="preserve"> </w:t>
      </w:r>
      <w:r w:rsidR="00AD50E9" w:rsidRPr="00AD50E9">
        <w:rPr>
          <w:i/>
          <w:iCs/>
          <w:lang w:val="vi-VN"/>
        </w:rPr>
        <w:t>Give here the screenshot of your application and give the explanation for each screen captured]</w:t>
      </w:r>
      <w:r w:rsidR="00AD2C26" w:rsidRPr="00AD2C26">
        <w:rPr>
          <w:i/>
          <w:iCs/>
        </w:rPr>
        <w:t xml:space="preserve"> </w:t>
      </w:r>
    </w:p>
    <w:p w:rsidR="00DC5DFF" w:rsidRPr="003B5F4E" w:rsidRDefault="00DC5DFF" w:rsidP="00AD2C26">
      <w:pPr>
        <w:rPr>
          <w:rFonts w:asciiTheme="majorHAnsi" w:eastAsiaTheme="majorEastAsia" w:hAnsiTheme="majorHAnsi" w:cstheme="majorBidi"/>
          <w:b/>
          <w:bCs/>
          <w:sz w:val="28"/>
        </w:rPr>
      </w:pPr>
    </w:p>
    <w:p w:rsidR="00B76C8F" w:rsidRDefault="00B76C8F">
      <w:pPr>
        <w:rPr>
          <w:rFonts w:asciiTheme="majorHAnsi" w:eastAsiaTheme="majorEastAsia" w:hAnsiTheme="majorHAnsi" w:cstheme="majorBidi"/>
          <w:b/>
          <w:bCs/>
          <w:sz w:val="28"/>
        </w:rPr>
      </w:pPr>
      <w:r>
        <w:br w:type="page"/>
      </w:r>
    </w:p>
    <w:p w:rsidR="009B053D" w:rsidRPr="00E476AC" w:rsidRDefault="005759E7" w:rsidP="00E32ADD">
      <w:pPr>
        <w:pStyle w:val="Heading1"/>
      </w:pPr>
      <w:bookmarkStart w:id="7" w:name="_Toc57210676"/>
      <w:r w:rsidRPr="00E476AC">
        <w:lastRenderedPageBreak/>
        <w:t>Result</w:t>
      </w:r>
      <w:bookmarkEnd w:id="7"/>
    </w:p>
    <w:p w:rsidR="008B0AF5" w:rsidRPr="00BB6C07" w:rsidRDefault="00E32ADD" w:rsidP="00C824D1">
      <w:pPr>
        <w:pStyle w:val="NoSpacing"/>
        <w:rPr>
          <w:i/>
          <w:iCs/>
        </w:rPr>
      </w:pPr>
      <w:r w:rsidRPr="00BB6C07">
        <w:rPr>
          <w:i/>
          <w:iCs/>
        </w:rPr>
        <w:t>[</w:t>
      </w:r>
      <w:r w:rsidR="008B0AF5" w:rsidRPr="00BB6C07">
        <w:rPr>
          <w:i/>
          <w:iCs/>
        </w:rPr>
        <w:t xml:space="preserve">Explain what you have achieved </w:t>
      </w:r>
      <w:r w:rsidR="002A2123" w:rsidRPr="00BB6C07">
        <w:rPr>
          <w:i/>
          <w:iCs/>
        </w:rPr>
        <w:t>until now</w:t>
      </w:r>
      <w:r w:rsidR="005F3D7E">
        <w:rPr>
          <w:i/>
          <w:iCs/>
        </w:rPr>
        <w:t xml:space="preserve"> </w:t>
      </w:r>
      <w:r w:rsidR="001E6D41">
        <w:rPr>
          <w:i/>
          <w:iCs/>
        </w:rPr>
        <w:t xml:space="preserve">(for both this report and code source) </w:t>
      </w:r>
      <w:r w:rsidR="008B0AF5" w:rsidRPr="00BB6C07">
        <w:rPr>
          <w:i/>
          <w:iCs/>
        </w:rPr>
        <w:t>, advantages, disadvantages and planned solutions (if possible)]</w:t>
      </w:r>
    </w:p>
    <w:p w:rsidR="00D82FE3" w:rsidRPr="00FC03A4" w:rsidRDefault="0070124B">
      <w:r w:rsidRPr="00FC03A4">
        <w:br w:type="page"/>
      </w:r>
    </w:p>
    <w:p w:rsidR="00D82FE3" w:rsidRPr="00E476AC" w:rsidRDefault="00D82FE3" w:rsidP="00D82FE3">
      <w:pPr>
        <w:pStyle w:val="Heading1"/>
      </w:pPr>
      <w:bookmarkStart w:id="8" w:name="_Toc57210677"/>
      <w:r w:rsidRPr="00E476AC">
        <w:lastRenderedPageBreak/>
        <w:t>Plan</w:t>
      </w:r>
      <w:bookmarkEnd w:id="8"/>
      <w:r w:rsidRPr="00E476AC">
        <w:t xml:space="preserve"> </w:t>
      </w:r>
    </w:p>
    <w:p w:rsidR="0070124B" w:rsidRPr="00850397" w:rsidRDefault="00D82FE3" w:rsidP="00530956">
      <w:pPr>
        <w:pStyle w:val="NoSpacing"/>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rsidR="00C54186" w:rsidRPr="004B32DE" w:rsidRDefault="00C54186" w:rsidP="00C824D1">
      <w:pPr>
        <w:pStyle w:val="NoSpacing"/>
      </w:pPr>
    </w:p>
    <w:p w:rsidR="00C54186" w:rsidRPr="004B32DE" w:rsidRDefault="00C54186">
      <w:pPr>
        <w:rPr>
          <w:kern w:val="0"/>
        </w:rPr>
      </w:pPr>
      <w:r w:rsidRPr="004B32DE">
        <w:br w:type="page"/>
      </w:r>
    </w:p>
    <w:p w:rsidR="00C54186" w:rsidRPr="00747A84" w:rsidRDefault="00C54186" w:rsidP="00861426">
      <w:pPr>
        <w:pStyle w:val="Heading1"/>
      </w:pPr>
      <w:bookmarkStart w:id="9" w:name="_Toc57210678"/>
      <w:r w:rsidRPr="00747A84">
        <w:lastRenderedPageBreak/>
        <w:t>R</w:t>
      </w:r>
      <w:r w:rsidR="005B48AB" w:rsidRPr="00747A84">
        <w:t>e</w:t>
      </w:r>
      <w:r w:rsidRPr="00747A84">
        <w:t>f</w:t>
      </w:r>
      <w:r w:rsidR="005B48AB" w:rsidRPr="00747A84">
        <w:t>e</w:t>
      </w:r>
      <w:r w:rsidRPr="00747A84">
        <w:t>rences</w:t>
      </w:r>
      <w:bookmarkEnd w:id="9"/>
    </w:p>
    <w:p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etc.</w:t>
      </w:r>
      <w:r w:rsidR="004F41F5" w:rsidRPr="005255D1">
        <w:rPr>
          <w:i/>
          <w:iCs/>
        </w:rPr>
        <w:t xml:space="preserve"> ]</w:t>
      </w:r>
    </w:p>
    <w:p w:rsidR="005255D1" w:rsidRPr="005255D1" w:rsidRDefault="005255D1" w:rsidP="006933BA"/>
    <w:sectPr w:rsidR="005255D1" w:rsidRPr="005255D1">
      <w:headerReference w:type="default" r:id="rId9"/>
      <w:footerReference w:type="even" r:id="rId10"/>
      <w:footerReference w:type="defaul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1D68" w:rsidRDefault="00C41D68">
      <w:pPr>
        <w:spacing w:line="240" w:lineRule="auto"/>
      </w:pPr>
      <w:r>
        <w:separator/>
      </w:r>
    </w:p>
  </w:endnote>
  <w:endnote w:type="continuationSeparator" w:id="0">
    <w:p w:rsidR="00C41D68" w:rsidRDefault="00C41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0005437"/>
      <w:docPartObj>
        <w:docPartGallery w:val="Page Numbers (Bottom of Page)"/>
        <w:docPartUnique/>
      </w:docPartObj>
    </w:sdtPr>
    <w:sdtEndPr>
      <w:rPr>
        <w:rStyle w:val="PageNumber"/>
      </w:rPr>
    </w:sdtEndPr>
    <w:sdtContent>
      <w:p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i/>
        <w:iCs/>
      </w:rPr>
      <w:id w:val="1748769951"/>
      <w:docPartObj>
        <w:docPartGallery w:val="Page Numbers (Bottom of Page)"/>
        <w:docPartUnique/>
      </w:docPartObj>
    </w:sdtPr>
    <w:sdtEndPr>
      <w:rPr>
        <w:rStyle w:val="PageNumber"/>
      </w:rPr>
    </w:sdtEndPr>
    <w:sdtContent>
      <w:p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rsidR="007E472F" w:rsidRPr="00E631B0" w:rsidRDefault="007A3530" w:rsidP="003769B3">
    <w:pPr>
      <w:pStyle w:val="Footer"/>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1D68" w:rsidRDefault="00C41D68">
      <w:pPr>
        <w:spacing w:line="240" w:lineRule="auto"/>
      </w:pPr>
      <w:r>
        <w:separator/>
      </w:r>
    </w:p>
  </w:footnote>
  <w:footnote w:type="continuationSeparator" w:id="0">
    <w:p w:rsidR="00C41D68" w:rsidRDefault="00C41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384A" w:rsidRPr="001F0A6B" w:rsidRDefault="00C41D68">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9808DF" w:rsidRPr="001F0A6B">
          <w:rPr>
            <w:rStyle w:val="Strong"/>
            <w:i/>
            <w:iCs/>
          </w:rPr>
          <w:t xml:space="preserve">8CLC2-KTPM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156C26" w:rsidRPr="001F0A6B">
      <w:rPr>
        <w:rStyle w:val="Strong"/>
        <w:i/>
        <w:iCs/>
      </w:rPr>
      <w:t>GROUP NAME</w:t>
    </w:r>
  </w:p>
  <w:p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06566"/>
    <w:rsid w:val="000350A4"/>
    <w:rsid w:val="000351A9"/>
    <w:rsid w:val="00045DBD"/>
    <w:rsid w:val="0004725E"/>
    <w:rsid w:val="00052A7B"/>
    <w:rsid w:val="000766A0"/>
    <w:rsid w:val="00080465"/>
    <w:rsid w:val="00081D8B"/>
    <w:rsid w:val="00084F63"/>
    <w:rsid w:val="00096B58"/>
    <w:rsid w:val="000B62AA"/>
    <w:rsid w:val="000B6AAC"/>
    <w:rsid w:val="000B72C0"/>
    <w:rsid w:val="000E73E6"/>
    <w:rsid w:val="00123828"/>
    <w:rsid w:val="00123EB9"/>
    <w:rsid w:val="00146EF9"/>
    <w:rsid w:val="00156C26"/>
    <w:rsid w:val="001745E7"/>
    <w:rsid w:val="00177F5A"/>
    <w:rsid w:val="00191065"/>
    <w:rsid w:val="0019187D"/>
    <w:rsid w:val="001A06CC"/>
    <w:rsid w:val="001A2231"/>
    <w:rsid w:val="001B1494"/>
    <w:rsid w:val="001B20A7"/>
    <w:rsid w:val="001C50D7"/>
    <w:rsid w:val="001D6ECD"/>
    <w:rsid w:val="001E6D41"/>
    <w:rsid w:val="001F01C0"/>
    <w:rsid w:val="001F06E2"/>
    <w:rsid w:val="001F0A6B"/>
    <w:rsid w:val="002064E6"/>
    <w:rsid w:val="00294783"/>
    <w:rsid w:val="002964D7"/>
    <w:rsid w:val="00297911"/>
    <w:rsid w:val="002A0A38"/>
    <w:rsid w:val="002A2123"/>
    <w:rsid w:val="002A4C7C"/>
    <w:rsid w:val="002A74F7"/>
    <w:rsid w:val="002B04D1"/>
    <w:rsid w:val="002B1D8A"/>
    <w:rsid w:val="002B6706"/>
    <w:rsid w:val="002C1D1B"/>
    <w:rsid w:val="002D1047"/>
    <w:rsid w:val="0031200F"/>
    <w:rsid w:val="00317318"/>
    <w:rsid w:val="00337820"/>
    <w:rsid w:val="00343D14"/>
    <w:rsid w:val="0035760D"/>
    <w:rsid w:val="003611E4"/>
    <w:rsid w:val="00364996"/>
    <w:rsid w:val="00374165"/>
    <w:rsid w:val="003769B3"/>
    <w:rsid w:val="00377E4E"/>
    <w:rsid w:val="003935F0"/>
    <w:rsid w:val="003A2AB4"/>
    <w:rsid w:val="003B5F4E"/>
    <w:rsid w:val="004119AC"/>
    <w:rsid w:val="00415CD3"/>
    <w:rsid w:val="00464DE2"/>
    <w:rsid w:val="00466585"/>
    <w:rsid w:val="004709B8"/>
    <w:rsid w:val="00472D29"/>
    <w:rsid w:val="00482CD2"/>
    <w:rsid w:val="00485BB0"/>
    <w:rsid w:val="004948B9"/>
    <w:rsid w:val="00497B2D"/>
    <w:rsid w:val="004B32DE"/>
    <w:rsid w:val="004C2B2C"/>
    <w:rsid w:val="004D504C"/>
    <w:rsid w:val="004F370E"/>
    <w:rsid w:val="004F41F5"/>
    <w:rsid w:val="004F5F07"/>
    <w:rsid w:val="00502992"/>
    <w:rsid w:val="00517A62"/>
    <w:rsid w:val="005231E7"/>
    <w:rsid w:val="005255D1"/>
    <w:rsid w:val="00530956"/>
    <w:rsid w:val="00560DFE"/>
    <w:rsid w:val="00566EC2"/>
    <w:rsid w:val="005704BF"/>
    <w:rsid w:val="00572980"/>
    <w:rsid w:val="005759E7"/>
    <w:rsid w:val="00582E62"/>
    <w:rsid w:val="00586368"/>
    <w:rsid w:val="005A2147"/>
    <w:rsid w:val="005A5A57"/>
    <w:rsid w:val="005A7885"/>
    <w:rsid w:val="005A7891"/>
    <w:rsid w:val="005A7F81"/>
    <w:rsid w:val="005B48AB"/>
    <w:rsid w:val="005E0A44"/>
    <w:rsid w:val="005E0CF1"/>
    <w:rsid w:val="005E1DF4"/>
    <w:rsid w:val="005E4E24"/>
    <w:rsid w:val="005E5783"/>
    <w:rsid w:val="005E7F7B"/>
    <w:rsid w:val="005F3D7E"/>
    <w:rsid w:val="00614AC3"/>
    <w:rsid w:val="00626840"/>
    <w:rsid w:val="00642DF6"/>
    <w:rsid w:val="00654875"/>
    <w:rsid w:val="00657164"/>
    <w:rsid w:val="00664FDF"/>
    <w:rsid w:val="00685E09"/>
    <w:rsid w:val="006874EE"/>
    <w:rsid w:val="006933BA"/>
    <w:rsid w:val="006A5372"/>
    <w:rsid w:val="006B2BEA"/>
    <w:rsid w:val="006C4E59"/>
    <w:rsid w:val="006C75F3"/>
    <w:rsid w:val="006D7797"/>
    <w:rsid w:val="006F0DA4"/>
    <w:rsid w:val="0070124B"/>
    <w:rsid w:val="007048A1"/>
    <w:rsid w:val="007070E2"/>
    <w:rsid w:val="00721019"/>
    <w:rsid w:val="00721710"/>
    <w:rsid w:val="00724CF6"/>
    <w:rsid w:val="00732C4B"/>
    <w:rsid w:val="007346B1"/>
    <w:rsid w:val="00747A84"/>
    <w:rsid w:val="00753464"/>
    <w:rsid w:val="007611EF"/>
    <w:rsid w:val="0076652F"/>
    <w:rsid w:val="007741C9"/>
    <w:rsid w:val="00781212"/>
    <w:rsid w:val="0078321E"/>
    <w:rsid w:val="00787E73"/>
    <w:rsid w:val="0079384A"/>
    <w:rsid w:val="007A3530"/>
    <w:rsid w:val="007B346B"/>
    <w:rsid w:val="007D7F41"/>
    <w:rsid w:val="007E472F"/>
    <w:rsid w:val="007E6ED2"/>
    <w:rsid w:val="00830FCE"/>
    <w:rsid w:val="00842C56"/>
    <w:rsid w:val="00846721"/>
    <w:rsid w:val="008470C1"/>
    <w:rsid w:val="00850397"/>
    <w:rsid w:val="00861426"/>
    <w:rsid w:val="00865142"/>
    <w:rsid w:val="00876920"/>
    <w:rsid w:val="00885250"/>
    <w:rsid w:val="00890CA3"/>
    <w:rsid w:val="008931FA"/>
    <w:rsid w:val="00895D0A"/>
    <w:rsid w:val="008B0AF5"/>
    <w:rsid w:val="008B586B"/>
    <w:rsid w:val="008C2DEF"/>
    <w:rsid w:val="008D0923"/>
    <w:rsid w:val="008E198B"/>
    <w:rsid w:val="008E43BF"/>
    <w:rsid w:val="00914670"/>
    <w:rsid w:val="00922029"/>
    <w:rsid w:val="00927C79"/>
    <w:rsid w:val="009316D3"/>
    <w:rsid w:val="00933863"/>
    <w:rsid w:val="009402E7"/>
    <w:rsid w:val="00941EB0"/>
    <w:rsid w:val="0094330F"/>
    <w:rsid w:val="009455A7"/>
    <w:rsid w:val="009808DF"/>
    <w:rsid w:val="00982430"/>
    <w:rsid w:val="00984DE9"/>
    <w:rsid w:val="00986725"/>
    <w:rsid w:val="009A1E1C"/>
    <w:rsid w:val="009A548B"/>
    <w:rsid w:val="009A6C24"/>
    <w:rsid w:val="009B053D"/>
    <w:rsid w:val="009B3D50"/>
    <w:rsid w:val="009B668E"/>
    <w:rsid w:val="009C6678"/>
    <w:rsid w:val="009D3FBD"/>
    <w:rsid w:val="009E2114"/>
    <w:rsid w:val="009F0E66"/>
    <w:rsid w:val="009F3601"/>
    <w:rsid w:val="009F4F44"/>
    <w:rsid w:val="00A173A4"/>
    <w:rsid w:val="00A2006A"/>
    <w:rsid w:val="00A2230E"/>
    <w:rsid w:val="00A272CB"/>
    <w:rsid w:val="00A315D3"/>
    <w:rsid w:val="00A36487"/>
    <w:rsid w:val="00A52506"/>
    <w:rsid w:val="00A869EE"/>
    <w:rsid w:val="00A943A9"/>
    <w:rsid w:val="00AB03D1"/>
    <w:rsid w:val="00AC18DF"/>
    <w:rsid w:val="00AC7F36"/>
    <w:rsid w:val="00AD2C26"/>
    <w:rsid w:val="00AD50E9"/>
    <w:rsid w:val="00AE50E9"/>
    <w:rsid w:val="00AF529F"/>
    <w:rsid w:val="00B00BEF"/>
    <w:rsid w:val="00B038DA"/>
    <w:rsid w:val="00B121D0"/>
    <w:rsid w:val="00B12FBB"/>
    <w:rsid w:val="00B16014"/>
    <w:rsid w:val="00B17299"/>
    <w:rsid w:val="00B73CF4"/>
    <w:rsid w:val="00B75406"/>
    <w:rsid w:val="00B75E81"/>
    <w:rsid w:val="00B76C8F"/>
    <w:rsid w:val="00BB6C07"/>
    <w:rsid w:val="00BC2235"/>
    <w:rsid w:val="00BE0B91"/>
    <w:rsid w:val="00BE672D"/>
    <w:rsid w:val="00C00B21"/>
    <w:rsid w:val="00C12792"/>
    <w:rsid w:val="00C15E33"/>
    <w:rsid w:val="00C33B1A"/>
    <w:rsid w:val="00C34A20"/>
    <w:rsid w:val="00C41D68"/>
    <w:rsid w:val="00C54186"/>
    <w:rsid w:val="00C54548"/>
    <w:rsid w:val="00C64DC1"/>
    <w:rsid w:val="00C72EEF"/>
    <w:rsid w:val="00C76D9E"/>
    <w:rsid w:val="00C824D1"/>
    <w:rsid w:val="00C90A74"/>
    <w:rsid w:val="00C90CFA"/>
    <w:rsid w:val="00C92D2E"/>
    <w:rsid w:val="00CA2820"/>
    <w:rsid w:val="00CA55D7"/>
    <w:rsid w:val="00CA5FE3"/>
    <w:rsid w:val="00CB23BD"/>
    <w:rsid w:val="00CB2A50"/>
    <w:rsid w:val="00CB5120"/>
    <w:rsid w:val="00CD0B96"/>
    <w:rsid w:val="00CD4E76"/>
    <w:rsid w:val="00CD58D9"/>
    <w:rsid w:val="00CE0658"/>
    <w:rsid w:val="00CE253D"/>
    <w:rsid w:val="00CE55B6"/>
    <w:rsid w:val="00D12DB8"/>
    <w:rsid w:val="00D20B3C"/>
    <w:rsid w:val="00D272CE"/>
    <w:rsid w:val="00D303E0"/>
    <w:rsid w:val="00D32B17"/>
    <w:rsid w:val="00D36E11"/>
    <w:rsid w:val="00D77147"/>
    <w:rsid w:val="00D81F70"/>
    <w:rsid w:val="00D82FE3"/>
    <w:rsid w:val="00D86B18"/>
    <w:rsid w:val="00D91EB9"/>
    <w:rsid w:val="00DC093A"/>
    <w:rsid w:val="00DC5DFF"/>
    <w:rsid w:val="00DC6098"/>
    <w:rsid w:val="00DD2F39"/>
    <w:rsid w:val="00DE6932"/>
    <w:rsid w:val="00DF54F4"/>
    <w:rsid w:val="00E12E2D"/>
    <w:rsid w:val="00E16DC7"/>
    <w:rsid w:val="00E25ECE"/>
    <w:rsid w:val="00E32ADD"/>
    <w:rsid w:val="00E44AC9"/>
    <w:rsid w:val="00E476AC"/>
    <w:rsid w:val="00E631B0"/>
    <w:rsid w:val="00E72929"/>
    <w:rsid w:val="00E72F69"/>
    <w:rsid w:val="00E74C24"/>
    <w:rsid w:val="00E74CF6"/>
    <w:rsid w:val="00E922B6"/>
    <w:rsid w:val="00EA0E79"/>
    <w:rsid w:val="00EA4573"/>
    <w:rsid w:val="00ED01D7"/>
    <w:rsid w:val="00ED16D2"/>
    <w:rsid w:val="00EE492D"/>
    <w:rsid w:val="00EF1B38"/>
    <w:rsid w:val="00F00F83"/>
    <w:rsid w:val="00F041C7"/>
    <w:rsid w:val="00F15F5D"/>
    <w:rsid w:val="00F47357"/>
    <w:rsid w:val="00F608E6"/>
    <w:rsid w:val="00F623D4"/>
    <w:rsid w:val="00F762E3"/>
    <w:rsid w:val="00F923CD"/>
    <w:rsid w:val="00FA2A73"/>
    <w:rsid w:val="00FA4E05"/>
    <w:rsid w:val="00FB0952"/>
    <w:rsid w:val="00FB09DB"/>
    <w:rsid w:val="00FB4B93"/>
    <w:rsid w:val="00FB5180"/>
    <w:rsid w:val="00FC03A4"/>
    <w:rsid w:val="00FC0678"/>
    <w:rsid w:val="00FC7DB7"/>
    <w:rsid w:val="00FD79EC"/>
    <w:rsid w:val="00FE0508"/>
    <w:rsid w:val="00FF6F9F"/>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5D9FF"/>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yennguyen1/Library/Containers/com.microsoft.Word/Data/Library/Application%20Support/Microsoft/Office/16.0/DTS/en-US%7bB4E748A6-2CD3-2A42-846B-8AFF565BCAD4%7d/%7b1C3F339B-DB7C-EF4C-AC63-2E478ED5434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12CDE"/>
    <w:rsid w:val="00354196"/>
    <w:rsid w:val="003A7592"/>
    <w:rsid w:val="004113B3"/>
    <w:rsid w:val="007A48F3"/>
    <w:rsid w:val="00864F3B"/>
    <w:rsid w:val="0094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18CLC2-KTPM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{1C3F339B-DB7C-EF4C-AC63-2E478ED54342}tf10002091.dotx</Template>
  <TotalTime>81</TotalTime>
  <Pages>11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#3: Graphical User Interface
Your project name</dc:title>
  <dc:subject/>
  <dc:creator>Microsoft Office User</dc:creator>
  <cp:keywords/>
  <dc:description/>
  <cp:lastModifiedBy>Nguyen Thi Minh, Tuyen</cp:lastModifiedBy>
  <cp:revision>322</cp:revision>
  <dcterms:created xsi:type="dcterms:W3CDTF">2020-03-31T04:32:00Z</dcterms:created>
  <dcterms:modified xsi:type="dcterms:W3CDTF">2020-11-25T08:30:00Z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